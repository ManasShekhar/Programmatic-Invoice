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2BBCBF97" w14:textId="77777777" w:rsidTr="00FB65B8">
        <w:tc>
          <w:tcPr>
            <w:tcW w:w="5395" w:type="dxa"/>
          </w:tcPr>
          <w:p w14:paraId="0FEC719B" w14:textId="77777777" w:rsidR="00A81248" w:rsidRPr="003A798E" w:rsidRDefault="00A81248" w:rsidP="00A81248">
            <w:pPr>
              <w:pStyle w:val="GraphicAnchor"/>
            </w:pPr>
          </w:p>
        </w:tc>
        <w:tc>
          <w:tcPr>
            <w:tcW w:w="5395" w:type="dxa"/>
          </w:tcPr>
          <w:p w14:paraId="7CCEFC94" w14:textId="77777777" w:rsidR="00A81248" w:rsidRPr="003A798E" w:rsidRDefault="00A81248" w:rsidP="00A81248">
            <w:pPr>
              <w:pStyle w:val="GraphicAnchor"/>
            </w:pPr>
          </w:p>
        </w:tc>
      </w:tr>
      <w:tr w:rsidR="00A81248" w:rsidRPr="003A798E" w14:paraId="5D76F06F" w14:textId="77777777" w:rsidTr="00FB65B8">
        <w:trPr>
          <w:trHeight w:val="2719"/>
        </w:trPr>
        <w:tc>
          <w:tcPr>
            <w:tcW w:w="5395" w:type="dxa"/>
          </w:tcPr>
          <w:p w14:paraId="030EC738" w14:textId="77777777" w:rsidR="00A81248" w:rsidRPr="00766257" w:rsidRDefault="00766257" w:rsidP="00C66528">
            <w:pPr>
              <w:pStyle w:val="Heading1"/>
              <w:rPr>
                <w:sz w:val="72"/>
                <w:szCs w:val="72"/>
              </w:rPr>
            </w:pPr>
            <w:r w:rsidRPr="00766257">
              <w:rPr>
                <w:sz w:val="72"/>
                <w:szCs w:val="72"/>
              </w:rPr>
              <w:t>Performance Report</w:t>
            </w:r>
          </w:p>
        </w:tc>
        <w:tc>
          <w:tcPr>
            <w:tcW w:w="5395" w:type="dxa"/>
          </w:tcPr>
          <w:p w14:paraId="68FD6E22" w14:textId="77777777" w:rsidR="00A81248" w:rsidRPr="003A798E" w:rsidRDefault="00A81248"/>
        </w:tc>
      </w:tr>
      <w:tr w:rsidR="00A81248" w:rsidRPr="003A798E" w14:paraId="64847F4B" w14:textId="77777777" w:rsidTr="00FB65B8">
        <w:trPr>
          <w:trHeight w:val="8059"/>
        </w:trPr>
        <w:tc>
          <w:tcPr>
            <w:tcW w:w="5395" w:type="dxa"/>
          </w:tcPr>
          <w:p w14:paraId="36F2BA40" w14:textId="77777777" w:rsidR="00A81248" w:rsidRPr="003A798E" w:rsidRDefault="00A81248"/>
        </w:tc>
        <w:tc>
          <w:tcPr>
            <w:tcW w:w="5395" w:type="dxa"/>
          </w:tcPr>
          <w:p w14:paraId="18E0009E" w14:textId="77777777" w:rsidR="00A81248" w:rsidRPr="003A798E" w:rsidRDefault="00A81248"/>
        </w:tc>
      </w:tr>
      <w:tr w:rsidR="00A81248" w:rsidRPr="003A798E" w14:paraId="02771564" w14:textId="77777777" w:rsidTr="00FB65B8">
        <w:trPr>
          <w:trHeight w:val="1299"/>
        </w:trPr>
        <w:tc>
          <w:tcPr>
            <w:tcW w:w="5395" w:type="dxa"/>
          </w:tcPr>
          <w:p w14:paraId="4A144E8A" w14:textId="77777777" w:rsidR="00A81248" w:rsidRPr="003A798E" w:rsidRDefault="00A81248"/>
        </w:tc>
        <w:tc>
          <w:tcPr>
            <w:tcW w:w="5395" w:type="dxa"/>
          </w:tcPr>
          <w:p w14:paraId="0815EC5D" w14:textId="77777777" w:rsidR="00A81248" w:rsidRPr="003A798E" w:rsidRDefault="00A81248" w:rsidP="00A81248">
            <w:pPr>
              <w:pStyle w:val="Heading2"/>
            </w:pPr>
          </w:p>
          <w:p w14:paraId="4C19524C" w14:textId="77777777" w:rsidR="00A81248" w:rsidRPr="003A798E" w:rsidRDefault="00611682" w:rsidP="00C66528">
            <w:pPr>
              <w:pStyle w:val="Heading2"/>
            </w:pPr>
            <w:r>
              <w:t xml:space="preserve">SUBJECT: </w:t>
            </w:r>
            <w:r w:rsidR="00766257">
              <w:t>ADA</w:t>
            </w:r>
          </w:p>
        </w:tc>
      </w:tr>
      <w:tr w:rsidR="00A81248" w:rsidRPr="003A798E" w14:paraId="2AEDE781" w14:textId="77777777" w:rsidTr="00FB65B8">
        <w:trPr>
          <w:trHeight w:val="1402"/>
        </w:trPr>
        <w:tc>
          <w:tcPr>
            <w:tcW w:w="5395" w:type="dxa"/>
          </w:tcPr>
          <w:p w14:paraId="2D7C4065" w14:textId="77777777" w:rsidR="00A81248" w:rsidRPr="003A798E" w:rsidRDefault="00A81248"/>
        </w:tc>
        <w:tc>
          <w:tcPr>
            <w:tcW w:w="5395" w:type="dxa"/>
          </w:tcPr>
          <w:p w14:paraId="12BF3CD6" w14:textId="77777777" w:rsidR="00A81248" w:rsidRPr="003A798E" w:rsidRDefault="00C66528" w:rsidP="00A81248">
            <w:pPr>
              <w:pStyle w:val="Heading2"/>
            </w:pPr>
            <w:r w:rsidRPr="003A798E">
              <w:t xml:space="preserve"> </w:t>
            </w:r>
          </w:p>
          <w:p w14:paraId="4D8D9590" w14:textId="77777777" w:rsidR="00611682" w:rsidRDefault="00611682" w:rsidP="00A81248">
            <w:pPr>
              <w:pStyle w:val="Heading2"/>
            </w:pPr>
            <w:r>
              <w:t xml:space="preserve">SUBMITTED TO: </w:t>
            </w:r>
          </w:p>
          <w:p w14:paraId="4BAF9B84" w14:textId="77777777" w:rsidR="00A81248" w:rsidRPr="003A798E" w:rsidRDefault="00766257" w:rsidP="00A81248">
            <w:pPr>
              <w:pStyle w:val="Heading2"/>
            </w:pPr>
            <w:r>
              <w:t>MS. SHIVANGI RAJPUT</w:t>
            </w:r>
          </w:p>
        </w:tc>
      </w:tr>
    </w:tbl>
    <w:p w14:paraId="03D6FD75" w14:textId="77777777" w:rsidR="000C4ED1" w:rsidRPr="003A798E" w:rsidRDefault="004A7A00">
      <w:r>
        <w:rPr>
          <w:noProof/>
          <w:lang w:eastAsia="en-AU"/>
        </w:rPr>
        <w:pict w14:anchorId="0958B0D8">
          <v:group id="Group 1" o:spid="_x0000_s2051"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_x0000_s2054"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3"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_x0000_s2052"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702148C9" w14:textId="77777777" w:rsidTr="00A24793">
        <w:trPr>
          <w:trHeight w:val="441"/>
        </w:trPr>
        <w:tc>
          <w:tcPr>
            <w:tcW w:w="421" w:type="dxa"/>
            <w:shd w:val="clear" w:color="auto" w:fill="EDF0F4" w:themeFill="accent3"/>
          </w:tcPr>
          <w:p w14:paraId="69C630D1" w14:textId="77777777" w:rsidR="00A81248" w:rsidRPr="003A798E" w:rsidRDefault="00A81248"/>
        </w:tc>
        <w:tc>
          <w:tcPr>
            <w:tcW w:w="4912" w:type="dxa"/>
            <w:shd w:val="clear" w:color="auto" w:fill="EDF0F4" w:themeFill="accent3"/>
          </w:tcPr>
          <w:p w14:paraId="734BAE6B" w14:textId="77777777" w:rsidR="00A81248" w:rsidRPr="003A798E" w:rsidRDefault="00A81248"/>
        </w:tc>
        <w:tc>
          <w:tcPr>
            <w:tcW w:w="4912" w:type="dxa"/>
            <w:shd w:val="clear" w:color="auto" w:fill="EDF0F4" w:themeFill="accent3"/>
          </w:tcPr>
          <w:p w14:paraId="396F3FAC" w14:textId="77777777" w:rsidR="00A81248" w:rsidRPr="003A798E" w:rsidRDefault="00A81248"/>
        </w:tc>
        <w:tc>
          <w:tcPr>
            <w:tcW w:w="421" w:type="dxa"/>
            <w:shd w:val="clear" w:color="auto" w:fill="EDF0F4" w:themeFill="accent3"/>
          </w:tcPr>
          <w:p w14:paraId="7BEA8C9C" w14:textId="77777777" w:rsidR="00A81248" w:rsidRPr="003A798E" w:rsidRDefault="00A81248"/>
        </w:tc>
      </w:tr>
      <w:tr w:rsidR="001205A1" w:rsidRPr="003A798E" w14:paraId="294D9FA0" w14:textId="77777777" w:rsidTr="007C3EAC">
        <w:trPr>
          <w:trHeight w:val="5529"/>
        </w:trPr>
        <w:tc>
          <w:tcPr>
            <w:tcW w:w="421" w:type="dxa"/>
            <w:shd w:val="clear" w:color="auto" w:fill="EDF0F4" w:themeFill="accent3"/>
          </w:tcPr>
          <w:p w14:paraId="47F23AA2" w14:textId="77777777" w:rsidR="001205A1" w:rsidRPr="003A798E" w:rsidRDefault="001205A1"/>
        </w:tc>
        <w:tc>
          <w:tcPr>
            <w:tcW w:w="9824" w:type="dxa"/>
            <w:gridSpan w:val="2"/>
            <w:shd w:val="clear" w:color="auto" w:fill="EDF0F4" w:themeFill="accent3"/>
          </w:tcPr>
          <w:p w14:paraId="32C03D2F" w14:textId="77777777" w:rsidR="001205A1" w:rsidRPr="003A798E" w:rsidRDefault="00EB288B" w:rsidP="00EB288B">
            <w:pPr>
              <w:pStyle w:val="Heading1"/>
            </w:pPr>
            <w:r>
              <w:t>Algorithm Analysis</w:t>
            </w:r>
          </w:p>
          <w:p w14:paraId="13F7EFDF" w14:textId="77777777" w:rsidR="001205A1" w:rsidRPr="003A798E" w:rsidRDefault="001205A1" w:rsidP="001205A1">
            <w:pPr>
              <w:pStyle w:val="Heading4"/>
            </w:pPr>
          </w:p>
          <w:p w14:paraId="29B9EF8A" w14:textId="77777777" w:rsidR="00EB288B" w:rsidRPr="00EB288B" w:rsidRDefault="00EB288B" w:rsidP="00EB288B">
            <w:pPr>
              <w:spacing w:before="20"/>
              <w:rPr>
                <w:rFonts w:ascii="Times New Roman" w:eastAsia="Times New Roman" w:hAnsi="Times New Roman" w:cs="Times New Roman"/>
                <w:sz w:val="32"/>
                <w:szCs w:val="32"/>
                <w:lang w:val="en-IN" w:eastAsia="en-IN" w:bidi="hi-IN"/>
              </w:rPr>
            </w:pPr>
            <w:r w:rsidRPr="00EB288B">
              <w:rPr>
                <w:rFonts w:ascii="Times New Roman" w:eastAsia="Times New Roman" w:hAnsi="Times New Roman" w:cs="Times New Roman"/>
                <w:sz w:val="32"/>
                <w:szCs w:val="32"/>
                <w:lang w:val="en-IN" w:eastAsia="en-IN" w:bidi="hi-IN"/>
              </w:rPr>
              <w:t>Analysis of efficiency of an algorithm can be performed at two different stages, before implementation and after implementation, as</w:t>
            </w:r>
          </w:p>
          <w:p w14:paraId="5D275D71" w14:textId="77777777" w:rsidR="00EB288B" w:rsidRPr="00EB288B" w:rsidRDefault="00EB288B" w:rsidP="00EB288B">
            <w:pPr>
              <w:spacing w:before="20"/>
              <w:rPr>
                <w:rFonts w:ascii="Times New Roman" w:eastAsia="Times New Roman" w:hAnsi="Times New Roman" w:cs="Times New Roman"/>
                <w:lang w:val="en-IN" w:eastAsia="en-IN" w:bidi="hi-IN"/>
              </w:rPr>
            </w:pPr>
          </w:p>
          <w:p w14:paraId="4A38AFDC" w14:textId="4DA098C7" w:rsidR="00EB288B" w:rsidRPr="00EB288B" w:rsidRDefault="00EB288B" w:rsidP="00EB288B">
            <w:pPr>
              <w:spacing w:before="20"/>
              <w:rPr>
                <w:rFonts w:ascii="Times New Roman" w:eastAsia="Times New Roman" w:hAnsi="Times New Roman" w:cs="Times New Roman"/>
                <w:lang w:val="en-IN" w:eastAsia="en-IN" w:bidi="hi-IN"/>
              </w:rPr>
            </w:pPr>
            <w:r w:rsidRPr="003A798E">
              <w:rPr>
                <w:noProof/>
                <w:lang w:bidi="hi-IN"/>
              </w:rPr>
              <w:drawing>
                <wp:anchor distT="0" distB="0" distL="114300" distR="114300" simplePos="0" relativeHeight="251662336" behindDoc="0" locked="0" layoutInCell="1" allowOverlap="1" wp14:anchorId="2A84F535" wp14:editId="49BFC892">
                  <wp:simplePos x="0" y="0"/>
                  <wp:positionH relativeFrom="column">
                    <wp:posOffset>4142105</wp:posOffset>
                  </wp:positionH>
                  <wp:positionV relativeFrom="paragraph">
                    <wp:posOffset>111125</wp:posOffset>
                  </wp:positionV>
                  <wp:extent cx="2096135" cy="3040380"/>
                  <wp:effectExtent l="0" t="0" r="0" b="7620"/>
                  <wp:wrapSquare wrapText="bothSides"/>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8" cstate="email">
                            <a:extLst>
                              <a:ext uri="{28A0092B-C50C-407E-A947-70E740481C1C}">
                                <a14:useLocalDpi xmlns:a14="http://schemas.microsoft.com/office/drawing/2010/main" val="0"/>
                              </a:ext>
                            </a:extLst>
                          </a:blip>
                          <a:stretch>
                            <a:fillRect/>
                          </a:stretch>
                        </pic:blipFill>
                        <pic:spPr>
                          <a:xfrm>
                            <a:off x="0" y="0"/>
                            <a:ext cx="2096135" cy="3040380"/>
                          </a:xfrm>
                          <a:prstGeom prst="rect">
                            <a:avLst/>
                          </a:prstGeom>
                        </pic:spPr>
                      </pic:pic>
                    </a:graphicData>
                  </a:graphic>
                </wp:anchor>
              </w:drawing>
            </w:r>
            <w:r w:rsidRPr="00EB288B">
              <w:rPr>
                <w:rStyle w:val="Heading2Char"/>
                <w:lang w:val="en-IN" w:eastAsia="en-IN" w:bidi="hi-IN"/>
              </w:rPr>
              <w:t>A priori analysis −</w:t>
            </w:r>
            <w:r w:rsidRPr="00EB288B">
              <w:rPr>
                <w:rFonts w:ascii="Times New Roman" w:eastAsia="Times New Roman" w:hAnsi="Times New Roman" w:cs="Times New Roman"/>
                <w:lang w:val="en-IN" w:eastAsia="en-IN" w:bidi="hi-IN"/>
              </w:rPr>
              <w:t xml:space="preserve"> </w:t>
            </w:r>
            <w:r w:rsidRPr="00EB288B">
              <w:rPr>
                <w:rFonts w:ascii="Times New Roman" w:eastAsia="Times New Roman" w:hAnsi="Times New Roman" w:cs="Times New Roman"/>
                <w:sz w:val="32"/>
                <w:szCs w:val="32"/>
                <w:lang w:val="en-IN" w:eastAsia="en-IN" w:bidi="hi-IN"/>
              </w:rPr>
              <w:t xml:space="preserve">This is defined as theoretical analysis of an algorithm. Efficiency of algorithm is measured by assuming that all other factors </w:t>
            </w:r>
            <w:r w:rsidR="00DD7253" w:rsidRPr="00EB288B">
              <w:rPr>
                <w:rFonts w:ascii="Times New Roman" w:eastAsia="Times New Roman" w:hAnsi="Times New Roman" w:cs="Times New Roman"/>
                <w:sz w:val="32"/>
                <w:szCs w:val="32"/>
                <w:lang w:val="en-IN" w:eastAsia="en-IN" w:bidi="hi-IN"/>
              </w:rPr>
              <w:t>e</w:t>
            </w:r>
            <w:r w:rsidR="00DD7253">
              <w:rPr>
                <w:rFonts w:ascii="Times New Roman" w:eastAsia="Times New Roman" w:hAnsi="Times New Roman" w:cs="Times New Roman"/>
                <w:sz w:val="32"/>
                <w:szCs w:val="32"/>
                <w:lang w:val="en-IN" w:eastAsia="en-IN" w:bidi="hi-IN"/>
              </w:rPr>
              <w:t>.</w:t>
            </w:r>
            <w:r w:rsidR="00DD7253" w:rsidRPr="00EB288B">
              <w:rPr>
                <w:rFonts w:ascii="Times New Roman" w:eastAsia="Times New Roman" w:hAnsi="Times New Roman" w:cs="Times New Roman"/>
                <w:sz w:val="32"/>
                <w:szCs w:val="32"/>
                <w:lang w:val="en-IN" w:eastAsia="en-IN" w:bidi="hi-IN"/>
              </w:rPr>
              <w:t>g</w:t>
            </w:r>
            <w:r w:rsidR="00DD7253">
              <w:rPr>
                <w:rFonts w:ascii="Times New Roman" w:eastAsia="Times New Roman" w:hAnsi="Times New Roman" w:cs="Times New Roman"/>
                <w:sz w:val="32"/>
                <w:szCs w:val="32"/>
                <w:lang w:val="en-IN" w:eastAsia="en-IN" w:bidi="hi-IN"/>
              </w:rPr>
              <w:t>.,</w:t>
            </w:r>
            <w:r w:rsidRPr="00EB288B">
              <w:rPr>
                <w:rFonts w:ascii="Times New Roman" w:eastAsia="Times New Roman" w:hAnsi="Times New Roman" w:cs="Times New Roman"/>
                <w:sz w:val="32"/>
                <w:szCs w:val="32"/>
                <w:lang w:val="en-IN" w:eastAsia="en-IN" w:bidi="hi-IN"/>
              </w:rPr>
              <w:t xml:space="preserve"> speed of processor, are constant and have no effect on implementation.</w:t>
            </w:r>
          </w:p>
          <w:p w14:paraId="7BBF75C4" w14:textId="77777777" w:rsidR="00EB288B" w:rsidRPr="00EB288B" w:rsidRDefault="00EB288B" w:rsidP="00EB288B">
            <w:pPr>
              <w:spacing w:before="20"/>
              <w:rPr>
                <w:rFonts w:ascii="Times New Roman" w:eastAsia="Times New Roman" w:hAnsi="Times New Roman" w:cs="Times New Roman"/>
                <w:lang w:val="en-IN" w:eastAsia="en-IN" w:bidi="hi-IN"/>
              </w:rPr>
            </w:pPr>
          </w:p>
          <w:p w14:paraId="7B15E127" w14:textId="77777777" w:rsidR="00EB288B" w:rsidRPr="00EB288B" w:rsidRDefault="00EB288B" w:rsidP="00EB288B">
            <w:pPr>
              <w:spacing w:before="20"/>
              <w:rPr>
                <w:rFonts w:ascii="Times New Roman" w:eastAsia="Times New Roman" w:hAnsi="Times New Roman" w:cs="Times New Roman"/>
                <w:sz w:val="32"/>
                <w:szCs w:val="32"/>
                <w:lang w:val="en-IN" w:eastAsia="en-IN" w:bidi="hi-IN"/>
              </w:rPr>
            </w:pPr>
            <w:r w:rsidRPr="00EB288B">
              <w:rPr>
                <w:rStyle w:val="Heading2Char"/>
                <w:lang w:val="en-IN" w:eastAsia="en-IN" w:bidi="hi-IN"/>
              </w:rPr>
              <w:t>A posterior analysis −</w:t>
            </w:r>
            <w:r w:rsidRPr="00EB288B">
              <w:rPr>
                <w:rFonts w:ascii="Times New Roman" w:eastAsia="Times New Roman" w:hAnsi="Times New Roman" w:cs="Times New Roman"/>
                <w:lang w:val="en-IN" w:eastAsia="en-IN" w:bidi="hi-IN"/>
              </w:rPr>
              <w:t xml:space="preserve"> </w:t>
            </w:r>
            <w:r w:rsidRPr="00EB288B">
              <w:rPr>
                <w:rFonts w:ascii="Times New Roman" w:eastAsia="Times New Roman" w:hAnsi="Times New Roman" w:cs="Times New Roman"/>
                <w:sz w:val="32"/>
                <w:szCs w:val="32"/>
                <w:lang w:val="en-IN" w:eastAsia="en-IN" w:bidi="hi-IN"/>
              </w:rPr>
              <w:t>This is defined as empirical analysis of an algorithm. The chosen algorithm is implemented using programming language. Next the chosen algorithm is executed on target computer machine. In this analysis, actual statistics like running time and space needed are collected.</w:t>
            </w:r>
          </w:p>
          <w:p w14:paraId="116B863D" w14:textId="77777777" w:rsidR="00EB288B" w:rsidRPr="00EB288B" w:rsidRDefault="00EB288B" w:rsidP="00EB288B">
            <w:pPr>
              <w:spacing w:before="20"/>
              <w:rPr>
                <w:rFonts w:ascii="Times New Roman" w:eastAsia="Times New Roman" w:hAnsi="Times New Roman" w:cs="Times New Roman"/>
                <w:sz w:val="32"/>
                <w:szCs w:val="32"/>
                <w:lang w:val="en-IN" w:eastAsia="en-IN" w:bidi="hi-IN"/>
              </w:rPr>
            </w:pPr>
          </w:p>
          <w:p w14:paraId="65098961" w14:textId="77777777" w:rsidR="00611682" w:rsidRPr="00766257" w:rsidRDefault="00EB288B" w:rsidP="00EB288B">
            <w:pPr>
              <w:spacing w:before="20"/>
              <w:rPr>
                <w:rFonts w:ascii="Times New Roman" w:eastAsia="Times New Roman" w:hAnsi="Times New Roman" w:cs="Times New Roman"/>
                <w:sz w:val="32"/>
                <w:szCs w:val="32"/>
                <w:lang w:val="en-IN" w:eastAsia="en-IN" w:bidi="hi-IN"/>
              </w:rPr>
            </w:pPr>
            <w:r w:rsidRPr="00EB288B">
              <w:rPr>
                <w:rFonts w:ascii="Times New Roman" w:eastAsia="Times New Roman" w:hAnsi="Times New Roman" w:cs="Times New Roman"/>
                <w:sz w:val="32"/>
                <w:szCs w:val="32"/>
                <w:lang w:val="en-IN" w:eastAsia="en-IN" w:bidi="hi-IN"/>
              </w:rPr>
              <w:t>Algorithm analysis is dealt with the execution or running time of various operations involved. Running time of an operation can be defined as number of computer instructions executed per operation.</w:t>
            </w:r>
          </w:p>
          <w:p w14:paraId="39E8496C" w14:textId="77777777" w:rsidR="001205A1" w:rsidRDefault="001205A1" w:rsidP="00766257">
            <w:pPr>
              <w:pStyle w:val="Heading4"/>
            </w:pPr>
          </w:p>
          <w:p w14:paraId="1F557F64" w14:textId="77777777" w:rsidR="00766257" w:rsidRDefault="00766257" w:rsidP="00766257"/>
          <w:p w14:paraId="2E04D9EC" w14:textId="77777777" w:rsidR="00766257" w:rsidRDefault="00766257" w:rsidP="00766257"/>
          <w:p w14:paraId="0B290E3A" w14:textId="77777777" w:rsidR="00766257" w:rsidRDefault="00766257" w:rsidP="00766257"/>
          <w:p w14:paraId="4113723B" w14:textId="77777777" w:rsidR="00766257" w:rsidRDefault="00766257" w:rsidP="00766257"/>
          <w:p w14:paraId="22120CE3" w14:textId="77777777" w:rsidR="00766257" w:rsidRDefault="00766257" w:rsidP="00766257"/>
          <w:p w14:paraId="298536EF" w14:textId="77777777" w:rsidR="00766257" w:rsidRDefault="00766257" w:rsidP="00766257"/>
          <w:p w14:paraId="769939D3" w14:textId="77777777" w:rsidR="00766257" w:rsidRDefault="00766257" w:rsidP="00766257"/>
          <w:p w14:paraId="6F4C4D09" w14:textId="77777777" w:rsidR="00766257" w:rsidRDefault="00766257" w:rsidP="00766257"/>
          <w:p w14:paraId="5D3435FF" w14:textId="77777777" w:rsidR="00766257" w:rsidRDefault="00766257" w:rsidP="00766257"/>
          <w:p w14:paraId="37086ED9" w14:textId="77777777" w:rsidR="00766257" w:rsidRDefault="00766257" w:rsidP="00766257"/>
          <w:p w14:paraId="5991544C" w14:textId="77777777" w:rsidR="00766257" w:rsidRDefault="00766257" w:rsidP="00766257"/>
          <w:p w14:paraId="375BBCCE" w14:textId="77777777" w:rsidR="00766257" w:rsidRDefault="00766257" w:rsidP="00766257"/>
          <w:p w14:paraId="5566F277" w14:textId="77777777" w:rsidR="00B60A03" w:rsidRDefault="00B60A03" w:rsidP="00766257"/>
          <w:p w14:paraId="6970B1F2" w14:textId="77777777" w:rsidR="00B60A03" w:rsidRDefault="00B60A03" w:rsidP="00611682">
            <w:pPr>
              <w:pStyle w:val="Heading3"/>
            </w:pPr>
          </w:p>
          <w:p w14:paraId="23676E47" w14:textId="77777777" w:rsidR="00766257" w:rsidRPr="00B60A03" w:rsidRDefault="00B60A03" w:rsidP="00BB371E">
            <w:pPr>
              <w:pStyle w:val="Heading5"/>
            </w:pPr>
            <w:r w:rsidRPr="00B60A03">
              <w:t>Algorithm Complexity</w:t>
            </w:r>
          </w:p>
          <w:p w14:paraId="51FE59B5" w14:textId="77777777" w:rsidR="00B60A03" w:rsidRDefault="00B60A03" w:rsidP="00B60A03"/>
          <w:p w14:paraId="25C44C46" w14:textId="77777777" w:rsidR="00B60A03" w:rsidRPr="00B60A03" w:rsidRDefault="00B60A03" w:rsidP="00B60A03">
            <w:pPr>
              <w:rPr>
                <w:sz w:val="32"/>
                <w:szCs w:val="32"/>
              </w:rPr>
            </w:pPr>
            <w:r w:rsidRPr="00B60A03">
              <w:rPr>
                <w:sz w:val="32"/>
                <w:szCs w:val="32"/>
              </w:rPr>
              <w:t>The complexity of an algorithm f(N) provides the running time and / or storage space needed by the algorithm with respect of N as the size of input data.</w:t>
            </w:r>
          </w:p>
          <w:p w14:paraId="76AED2E6" w14:textId="77777777" w:rsidR="00B60A03" w:rsidRPr="00B60A03" w:rsidRDefault="00B60A03" w:rsidP="00B60A03">
            <w:pPr>
              <w:rPr>
                <w:sz w:val="32"/>
                <w:szCs w:val="32"/>
              </w:rPr>
            </w:pPr>
          </w:p>
          <w:p w14:paraId="2BDDA79C" w14:textId="77777777" w:rsidR="00B60A03" w:rsidRPr="00B60A03" w:rsidRDefault="00B60A03" w:rsidP="00B60A03">
            <w:pPr>
              <w:rPr>
                <w:sz w:val="32"/>
                <w:szCs w:val="32"/>
              </w:rPr>
            </w:pPr>
            <w:r w:rsidRPr="00B60A03">
              <w:rPr>
                <w:sz w:val="32"/>
                <w:szCs w:val="32"/>
              </w:rPr>
              <w:t>Suppose X is treated as an algorithm and N is treated as the size of input data, the time and space implemented by the Algorithm X are the two main factors which determine the efficiency of X.</w:t>
            </w:r>
          </w:p>
          <w:p w14:paraId="7173CE6E" w14:textId="77777777" w:rsidR="00B60A03" w:rsidRPr="00B60A03" w:rsidRDefault="00B60A03" w:rsidP="00B60A03">
            <w:pPr>
              <w:rPr>
                <w:sz w:val="32"/>
                <w:szCs w:val="32"/>
              </w:rPr>
            </w:pPr>
          </w:p>
          <w:p w14:paraId="02C34C19" w14:textId="77777777" w:rsidR="00B60A03" w:rsidRPr="00B60A03" w:rsidRDefault="00B60A03" w:rsidP="00B60A03">
            <w:pPr>
              <w:rPr>
                <w:sz w:val="32"/>
                <w:szCs w:val="32"/>
              </w:rPr>
            </w:pPr>
            <w:r w:rsidRPr="00B60A03">
              <w:rPr>
                <w:rStyle w:val="Heading2Char"/>
              </w:rPr>
              <w:t>Time Factor −</w:t>
            </w:r>
            <w:r w:rsidRPr="00B60A03">
              <w:rPr>
                <w:sz w:val="32"/>
                <w:szCs w:val="32"/>
              </w:rPr>
              <w:t xml:space="preserve"> The time is calculated or measured by counting the number of key operations such as comparisons in sorting algorithm.</w:t>
            </w:r>
          </w:p>
          <w:p w14:paraId="194B118F" w14:textId="77777777" w:rsidR="00B60A03" w:rsidRPr="00B60A03" w:rsidRDefault="00B60A03" w:rsidP="00B60A03">
            <w:pPr>
              <w:rPr>
                <w:sz w:val="32"/>
                <w:szCs w:val="32"/>
              </w:rPr>
            </w:pPr>
          </w:p>
          <w:p w14:paraId="6FED5073" w14:textId="77777777" w:rsidR="00B60A03" w:rsidRDefault="00B60A03" w:rsidP="00B60A03">
            <w:pPr>
              <w:rPr>
                <w:sz w:val="32"/>
                <w:szCs w:val="32"/>
              </w:rPr>
            </w:pPr>
            <w:r w:rsidRPr="00B60A03">
              <w:rPr>
                <w:rStyle w:val="Heading2Char"/>
              </w:rPr>
              <w:t>Space Factor −</w:t>
            </w:r>
            <w:r w:rsidRPr="00B60A03">
              <w:rPr>
                <w:sz w:val="32"/>
                <w:szCs w:val="32"/>
              </w:rPr>
              <w:t xml:space="preserve"> The space is calculated or measured by counting the maximum memory space required by the algorithm.</w:t>
            </w:r>
          </w:p>
          <w:p w14:paraId="7E3430C7" w14:textId="77777777" w:rsidR="00B60A03" w:rsidRDefault="00B60A03" w:rsidP="00B60A03">
            <w:pPr>
              <w:rPr>
                <w:sz w:val="32"/>
                <w:szCs w:val="32"/>
              </w:rPr>
            </w:pPr>
          </w:p>
          <w:p w14:paraId="33403CCD" w14:textId="77777777" w:rsidR="00B60A03" w:rsidRDefault="00B60A03" w:rsidP="00B60A03">
            <w:pPr>
              <w:rPr>
                <w:sz w:val="32"/>
                <w:szCs w:val="32"/>
              </w:rPr>
            </w:pPr>
          </w:p>
          <w:p w14:paraId="42695DB6" w14:textId="77777777" w:rsidR="00B60A03" w:rsidRDefault="00B60A03" w:rsidP="00B60A03">
            <w:pPr>
              <w:rPr>
                <w:sz w:val="32"/>
                <w:szCs w:val="32"/>
              </w:rPr>
            </w:pPr>
          </w:p>
          <w:p w14:paraId="5F3CF5C4" w14:textId="77777777" w:rsidR="00B60A03" w:rsidRDefault="00B60A03" w:rsidP="00B60A03">
            <w:pPr>
              <w:rPr>
                <w:sz w:val="32"/>
                <w:szCs w:val="32"/>
              </w:rPr>
            </w:pPr>
          </w:p>
          <w:p w14:paraId="40AD5A90" w14:textId="77777777" w:rsidR="00B60A03" w:rsidRDefault="00B60A03" w:rsidP="00B60A03">
            <w:pPr>
              <w:rPr>
                <w:sz w:val="32"/>
                <w:szCs w:val="32"/>
              </w:rPr>
            </w:pPr>
          </w:p>
          <w:p w14:paraId="5578118A" w14:textId="77777777" w:rsidR="00B60A03" w:rsidRDefault="00B60A03" w:rsidP="00B60A03">
            <w:pPr>
              <w:rPr>
                <w:sz w:val="32"/>
                <w:szCs w:val="32"/>
              </w:rPr>
            </w:pPr>
          </w:p>
          <w:p w14:paraId="7A45C30E" w14:textId="77777777" w:rsidR="00B60A03" w:rsidRDefault="00B60A03" w:rsidP="00B60A03">
            <w:pPr>
              <w:rPr>
                <w:sz w:val="32"/>
                <w:szCs w:val="32"/>
              </w:rPr>
            </w:pPr>
          </w:p>
          <w:p w14:paraId="6158EDD0" w14:textId="77777777" w:rsidR="00B60A03" w:rsidRDefault="00B60A03" w:rsidP="00B60A03">
            <w:pPr>
              <w:rPr>
                <w:sz w:val="32"/>
                <w:szCs w:val="32"/>
              </w:rPr>
            </w:pPr>
          </w:p>
          <w:p w14:paraId="2BA83CF9" w14:textId="77777777" w:rsidR="00B60A03" w:rsidRDefault="00B60A03" w:rsidP="00B60A03">
            <w:pPr>
              <w:rPr>
                <w:sz w:val="32"/>
                <w:szCs w:val="32"/>
              </w:rPr>
            </w:pPr>
          </w:p>
          <w:p w14:paraId="7037F252" w14:textId="77777777" w:rsidR="00B60A03" w:rsidRDefault="00B60A03" w:rsidP="00B60A03">
            <w:pPr>
              <w:rPr>
                <w:sz w:val="32"/>
                <w:szCs w:val="32"/>
              </w:rPr>
            </w:pPr>
          </w:p>
          <w:p w14:paraId="2D583A23" w14:textId="77777777" w:rsidR="00B60A03" w:rsidRDefault="00B60A03" w:rsidP="00B60A03">
            <w:pPr>
              <w:rPr>
                <w:sz w:val="32"/>
                <w:szCs w:val="32"/>
              </w:rPr>
            </w:pPr>
          </w:p>
          <w:p w14:paraId="2CBB1E6B" w14:textId="77777777" w:rsidR="00B60A03" w:rsidRDefault="00B60A03" w:rsidP="00B60A03">
            <w:pPr>
              <w:rPr>
                <w:sz w:val="32"/>
                <w:szCs w:val="32"/>
              </w:rPr>
            </w:pPr>
          </w:p>
          <w:p w14:paraId="218AB036" w14:textId="77777777" w:rsidR="00B60A03" w:rsidRDefault="00B60A03" w:rsidP="00B60A03">
            <w:pPr>
              <w:rPr>
                <w:sz w:val="32"/>
                <w:szCs w:val="32"/>
              </w:rPr>
            </w:pPr>
          </w:p>
          <w:p w14:paraId="6096CA14" w14:textId="77777777" w:rsidR="00B60A03" w:rsidRDefault="00B60A03" w:rsidP="00B60A03">
            <w:pPr>
              <w:rPr>
                <w:sz w:val="32"/>
                <w:szCs w:val="32"/>
              </w:rPr>
            </w:pPr>
          </w:p>
          <w:p w14:paraId="13D33F87" w14:textId="77777777" w:rsidR="00B60A03" w:rsidRDefault="00B60A03" w:rsidP="00B60A03">
            <w:pPr>
              <w:rPr>
                <w:sz w:val="32"/>
                <w:szCs w:val="32"/>
              </w:rPr>
            </w:pPr>
          </w:p>
          <w:p w14:paraId="2A38E4DA" w14:textId="77777777" w:rsidR="00B60A03" w:rsidRDefault="00B60A03" w:rsidP="00B60A03">
            <w:pPr>
              <w:rPr>
                <w:sz w:val="32"/>
                <w:szCs w:val="32"/>
              </w:rPr>
            </w:pPr>
          </w:p>
          <w:p w14:paraId="63B04B9F" w14:textId="77777777" w:rsidR="00B60A03" w:rsidRDefault="00B60A03" w:rsidP="00B60A03">
            <w:pPr>
              <w:rPr>
                <w:sz w:val="32"/>
                <w:szCs w:val="32"/>
              </w:rPr>
            </w:pPr>
          </w:p>
          <w:p w14:paraId="7D51F716" w14:textId="77777777" w:rsidR="00B60A03" w:rsidRDefault="00B60A03" w:rsidP="00B60A03">
            <w:pPr>
              <w:rPr>
                <w:sz w:val="32"/>
                <w:szCs w:val="32"/>
              </w:rPr>
            </w:pPr>
          </w:p>
          <w:p w14:paraId="4C810F83" w14:textId="77777777" w:rsidR="00B60A03" w:rsidRDefault="00B60A03" w:rsidP="00B60A03">
            <w:pPr>
              <w:rPr>
                <w:sz w:val="32"/>
                <w:szCs w:val="32"/>
              </w:rPr>
            </w:pPr>
          </w:p>
          <w:p w14:paraId="0E3CECA2" w14:textId="77777777" w:rsidR="00B60A03" w:rsidRDefault="00B60A03" w:rsidP="00B60A03">
            <w:pPr>
              <w:rPr>
                <w:sz w:val="32"/>
                <w:szCs w:val="32"/>
              </w:rPr>
            </w:pPr>
          </w:p>
          <w:p w14:paraId="524EC6BC" w14:textId="77777777" w:rsidR="001461BC" w:rsidRPr="00B96A9A" w:rsidRDefault="001461BC" w:rsidP="001461BC">
            <w:pPr>
              <w:pStyle w:val="Heading2"/>
              <w:rPr>
                <w:b/>
                <w:bCs/>
                <w:sz w:val="52"/>
                <w:szCs w:val="52"/>
                <w:u w:val="single"/>
              </w:rPr>
            </w:pPr>
            <w:r w:rsidRPr="00B96A9A">
              <w:rPr>
                <w:b/>
                <w:bCs/>
                <w:sz w:val="52"/>
                <w:szCs w:val="52"/>
                <w:u w:val="single"/>
              </w:rPr>
              <w:t>Time Complexity</w:t>
            </w:r>
          </w:p>
          <w:p w14:paraId="332B09DE" w14:textId="77777777" w:rsidR="001461BC" w:rsidRDefault="001461BC" w:rsidP="001461BC"/>
          <w:p w14:paraId="15264EE3" w14:textId="77777777" w:rsidR="00B96A9A" w:rsidRDefault="00331102" w:rsidP="001461BC">
            <w:pPr>
              <w:rPr>
                <w:sz w:val="32"/>
                <w:szCs w:val="32"/>
              </w:rPr>
            </w:pPr>
            <w:r w:rsidRPr="00331102">
              <w:rPr>
                <w:b/>
                <w:bCs/>
                <w:noProof/>
                <w:sz w:val="32"/>
                <w:szCs w:val="32"/>
                <w:lang w:bidi="hi-IN"/>
              </w:rPr>
              <w:drawing>
                <wp:anchor distT="0" distB="0" distL="114300" distR="114300" simplePos="0" relativeHeight="251663360" behindDoc="0" locked="0" layoutInCell="1" allowOverlap="1" wp14:anchorId="5D7E6C78" wp14:editId="561412DB">
                  <wp:simplePos x="0" y="0"/>
                  <wp:positionH relativeFrom="column">
                    <wp:posOffset>4066540</wp:posOffset>
                  </wp:positionH>
                  <wp:positionV relativeFrom="paragraph">
                    <wp:posOffset>116205</wp:posOffset>
                  </wp:positionV>
                  <wp:extent cx="2171700" cy="16433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514" r="39448"/>
                          <a:stretch/>
                        </pic:blipFill>
                        <pic:spPr bwMode="auto">
                          <a:xfrm>
                            <a:off x="0" y="0"/>
                            <a:ext cx="2171700" cy="1643380"/>
                          </a:xfrm>
                          <a:prstGeom prst="rect">
                            <a:avLst/>
                          </a:prstGeom>
                          <a:noFill/>
                          <a:ln>
                            <a:noFill/>
                          </a:ln>
                          <a:extLst>
                            <a:ext uri="{53640926-AAD7-44D8-BBD7-CCE9431645EC}">
                              <a14:shadowObscured xmlns:a14="http://schemas.microsoft.com/office/drawing/2010/main"/>
                            </a:ext>
                          </a:extLst>
                        </pic:spPr>
                      </pic:pic>
                    </a:graphicData>
                  </a:graphic>
                </wp:anchor>
              </w:drawing>
            </w:r>
            <w:r w:rsidR="001461BC" w:rsidRPr="00331102">
              <w:rPr>
                <w:b/>
                <w:bCs/>
                <w:sz w:val="32"/>
                <w:szCs w:val="32"/>
              </w:rPr>
              <w:t>Time complexity</w:t>
            </w:r>
            <w:r w:rsidR="001461BC" w:rsidRPr="001461BC">
              <w:rPr>
                <w:sz w:val="32"/>
                <w:szCs w:val="32"/>
              </w:rPr>
              <w:t xml:space="preserve"> is a concept in computer science that deals with the quantification</w:t>
            </w:r>
            <w:r w:rsidR="001461BC">
              <w:rPr>
                <w:sz w:val="32"/>
                <w:szCs w:val="32"/>
              </w:rPr>
              <w:t xml:space="preserve"> </w:t>
            </w:r>
            <w:r w:rsidR="001461BC" w:rsidRPr="001461BC">
              <w:rPr>
                <w:sz w:val="32"/>
                <w:szCs w:val="32"/>
              </w:rPr>
              <w:t>of the amount of time taken by a set of code or algorithm to process or run as a</w:t>
            </w:r>
            <w:r w:rsidR="001461BC">
              <w:rPr>
                <w:sz w:val="32"/>
                <w:szCs w:val="32"/>
              </w:rPr>
              <w:t xml:space="preserve"> </w:t>
            </w:r>
            <w:r w:rsidR="001461BC" w:rsidRPr="001461BC">
              <w:rPr>
                <w:sz w:val="32"/>
                <w:szCs w:val="32"/>
              </w:rPr>
              <w:t>function of the amount of input.</w:t>
            </w:r>
            <w:r w:rsidR="001461BC">
              <w:rPr>
                <w:sz w:val="32"/>
                <w:szCs w:val="32"/>
              </w:rPr>
              <w:t xml:space="preserve"> </w:t>
            </w:r>
            <w:r w:rsidR="001461BC" w:rsidRPr="001461BC">
              <w:rPr>
                <w:sz w:val="32"/>
                <w:szCs w:val="32"/>
              </w:rPr>
              <w:t>In</w:t>
            </w:r>
            <w:r w:rsidR="001461BC">
              <w:rPr>
                <w:sz w:val="32"/>
                <w:szCs w:val="32"/>
              </w:rPr>
              <w:t xml:space="preserve"> the</w:t>
            </w:r>
            <w:r w:rsidR="001461BC" w:rsidRPr="001461BC">
              <w:rPr>
                <w:sz w:val="32"/>
                <w:szCs w:val="32"/>
              </w:rPr>
              <w:t xml:space="preserve"> other words, time complexity is essentially</w:t>
            </w:r>
            <w:r w:rsidR="001461BC">
              <w:rPr>
                <w:sz w:val="32"/>
                <w:szCs w:val="32"/>
              </w:rPr>
              <w:t xml:space="preserve"> </w:t>
            </w:r>
            <w:r w:rsidR="001461BC" w:rsidRPr="001461BC">
              <w:rPr>
                <w:sz w:val="32"/>
                <w:szCs w:val="32"/>
              </w:rPr>
              <w:t>efficiency, or how long a program function takes to process a given input.</w:t>
            </w:r>
          </w:p>
          <w:p w14:paraId="79AD07A5" w14:textId="77777777" w:rsidR="003A6BDB" w:rsidRDefault="003A6BDB" w:rsidP="001461BC">
            <w:pPr>
              <w:rPr>
                <w:sz w:val="32"/>
                <w:szCs w:val="32"/>
              </w:rPr>
            </w:pPr>
          </w:p>
          <w:p w14:paraId="7E0B3315" w14:textId="77777777" w:rsidR="003A6BDB" w:rsidRDefault="003A6BDB" w:rsidP="001461BC">
            <w:pPr>
              <w:rPr>
                <w:sz w:val="32"/>
                <w:szCs w:val="32"/>
              </w:rPr>
            </w:pPr>
          </w:p>
          <w:p w14:paraId="0EB3AD6F" w14:textId="77777777" w:rsidR="003A6BDB" w:rsidRDefault="003A6BDB" w:rsidP="001461BC">
            <w:pPr>
              <w:rPr>
                <w:sz w:val="32"/>
                <w:szCs w:val="32"/>
              </w:rPr>
            </w:pPr>
          </w:p>
          <w:p w14:paraId="1E113818" w14:textId="77777777" w:rsidR="003A6BDB" w:rsidRDefault="003A6BDB" w:rsidP="001461BC">
            <w:pPr>
              <w:rPr>
                <w:sz w:val="32"/>
                <w:szCs w:val="32"/>
              </w:rPr>
            </w:pPr>
          </w:p>
          <w:p w14:paraId="15A1B01C" w14:textId="77777777" w:rsidR="003A6BDB" w:rsidRDefault="003A6BDB" w:rsidP="001461BC">
            <w:pPr>
              <w:rPr>
                <w:sz w:val="32"/>
                <w:szCs w:val="32"/>
              </w:rPr>
            </w:pPr>
          </w:p>
          <w:p w14:paraId="76EDEF45" w14:textId="77777777" w:rsidR="001461BC" w:rsidRDefault="001461BC" w:rsidP="001461BC">
            <w:pPr>
              <w:rPr>
                <w:sz w:val="32"/>
                <w:szCs w:val="32"/>
              </w:rPr>
            </w:pPr>
          </w:p>
          <w:p w14:paraId="210126C0" w14:textId="77777777" w:rsidR="00B96A9A" w:rsidRDefault="00B96A9A" w:rsidP="00B96A9A">
            <w:pPr>
              <w:pStyle w:val="Heading2"/>
              <w:rPr>
                <w:b/>
                <w:bCs/>
                <w:sz w:val="52"/>
                <w:szCs w:val="52"/>
                <w:u w:val="single"/>
              </w:rPr>
            </w:pPr>
            <w:r w:rsidRPr="00B96A9A">
              <w:rPr>
                <w:b/>
                <w:bCs/>
                <w:sz w:val="52"/>
                <w:szCs w:val="52"/>
                <w:u w:val="single"/>
              </w:rPr>
              <w:t>Space Complexity</w:t>
            </w:r>
          </w:p>
          <w:p w14:paraId="443850D1" w14:textId="77777777" w:rsidR="00B96A9A" w:rsidRDefault="00B96A9A" w:rsidP="00B96A9A"/>
          <w:p w14:paraId="3F813D30" w14:textId="77777777" w:rsidR="00B96A9A" w:rsidRDefault="00B96A9A" w:rsidP="00B96A9A">
            <w:pPr>
              <w:rPr>
                <w:sz w:val="32"/>
                <w:szCs w:val="32"/>
              </w:rPr>
            </w:pPr>
            <w:r w:rsidRPr="00B96A9A">
              <w:rPr>
                <w:sz w:val="32"/>
                <w:szCs w:val="32"/>
              </w:rPr>
              <w:t>The space complexity of an algorithm or a computer program is the amount of memory space required to</w:t>
            </w:r>
            <w:r w:rsidR="003A6BDB">
              <w:rPr>
                <w:sz w:val="32"/>
                <w:szCs w:val="32"/>
              </w:rPr>
              <w:t xml:space="preserve"> </w:t>
            </w:r>
            <w:r w:rsidRPr="00B96A9A">
              <w:rPr>
                <w:sz w:val="32"/>
                <w:szCs w:val="32"/>
              </w:rPr>
              <w:t>solve an instance of the computational problem as a function of characteristics of the input. It is the memory</w:t>
            </w:r>
            <w:r w:rsidR="003A6BDB">
              <w:rPr>
                <w:sz w:val="32"/>
                <w:szCs w:val="32"/>
              </w:rPr>
              <w:t xml:space="preserve"> </w:t>
            </w:r>
            <w:r w:rsidRPr="00B96A9A">
              <w:rPr>
                <w:sz w:val="32"/>
                <w:szCs w:val="32"/>
              </w:rPr>
              <w:t>required by an algorithm until it executes completely</w:t>
            </w:r>
            <w:r>
              <w:rPr>
                <w:sz w:val="32"/>
                <w:szCs w:val="32"/>
              </w:rPr>
              <w:t>.</w:t>
            </w:r>
          </w:p>
          <w:p w14:paraId="5C153D6B" w14:textId="77777777" w:rsidR="003A6BDB" w:rsidRDefault="003A6BDB" w:rsidP="00B96A9A">
            <w:pPr>
              <w:rPr>
                <w:sz w:val="32"/>
                <w:szCs w:val="32"/>
              </w:rPr>
            </w:pPr>
          </w:p>
          <w:p w14:paraId="35E209B0" w14:textId="77777777" w:rsidR="003A6BDB" w:rsidRDefault="003A6BDB" w:rsidP="003A6BDB">
            <w:pPr>
              <w:jc w:val="center"/>
              <w:rPr>
                <w:sz w:val="32"/>
                <w:szCs w:val="32"/>
              </w:rPr>
            </w:pPr>
            <w:r>
              <w:rPr>
                <w:noProof/>
                <w:lang w:bidi="hi-IN"/>
              </w:rPr>
              <w:drawing>
                <wp:inline distT="0" distB="0" distL="0" distR="0" wp14:anchorId="5B243E8A" wp14:editId="18800BF4">
                  <wp:extent cx="5905500" cy="2217420"/>
                  <wp:effectExtent l="0" t="0" r="0" b="0"/>
                  <wp:docPr id="6" name="Picture 6" descr="Time and Space Complexity Tutorials &amp;amp; Notes | Basic Programming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and Space Complexity Tutorials &amp;amp; Notes | Basic Programming |  HackerEart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2217420"/>
                          </a:xfrm>
                          <a:prstGeom prst="rect">
                            <a:avLst/>
                          </a:prstGeom>
                          <a:noFill/>
                          <a:ln>
                            <a:noFill/>
                          </a:ln>
                        </pic:spPr>
                      </pic:pic>
                    </a:graphicData>
                  </a:graphic>
                </wp:inline>
              </w:drawing>
            </w:r>
          </w:p>
          <w:p w14:paraId="3B9A7A48" w14:textId="77777777" w:rsidR="003A6BDB" w:rsidRDefault="003A6BDB" w:rsidP="00B96A9A">
            <w:pPr>
              <w:rPr>
                <w:sz w:val="32"/>
                <w:szCs w:val="32"/>
              </w:rPr>
            </w:pPr>
          </w:p>
          <w:p w14:paraId="3051F1BA" w14:textId="77777777" w:rsidR="003A6BDB" w:rsidRDefault="003A6BDB" w:rsidP="00B96A9A">
            <w:pPr>
              <w:rPr>
                <w:sz w:val="32"/>
                <w:szCs w:val="32"/>
              </w:rPr>
            </w:pPr>
          </w:p>
          <w:p w14:paraId="52B330AE" w14:textId="77777777" w:rsidR="003A6BDB" w:rsidRDefault="003A6BDB" w:rsidP="00B96A9A">
            <w:pPr>
              <w:rPr>
                <w:sz w:val="32"/>
                <w:szCs w:val="32"/>
              </w:rPr>
            </w:pPr>
          </w:p>
          <w:p w14:paraId="3F5F6152" w14:textId="77777777" w:rsidR="003A6BDB" w:rsidRDefault="003A6BDB" w:rsidP="003A6BDB">
            <w:pPr>
              <w:pStyle w:val="Heading1"/>
            </w:pPr>
            <w:r>
              <w:lastRenderedPageBreak/>
              <w:t>Project Complexities</w:t>
            </w:r>
          </w:p>
          <w:p w14:paraId="49256606" w14:textId="77777777" w:rsidR="003A6BDB" w:rsidRDefault="003A6BDB" w:rsidP="003A6BDB"/>
          <w:p w14:paraId="3AC7C8D9" w14:textId="77777777" w:rsidR="0029139A" w:rsidRDefault="0029139A" w:rsidP="003A6BDB">
            <w:pPr>
              <w:pStyle w:val="Heading3"/>
            </w:pPr>
          </w:p>
          <w:p w14:paraId="1D71106A" w14:textId="77777777" w:rsidR="003A6BDB" w:rsidRPr="0029139A" w:rsidRDefault="003A6BDB" w:rsidP="003A6BDB">
            <w:pPr>
              <w:pStyle w:val="Heading3"/>
              <w:rPr>
                <w:sz w:val="48"/>
                <w:szCs w:val="48"/>
                <w:u w:val="single"/>
              </w:rPr>
            </w:pPr>
            <w:r w:rsidRPr="0029139A">
              <w:rPr>
                <w:sz w:val="48"/>
                <w:szCs w:val="48"/>
                <w:u w:val="single"/>
              </w:rPr>
              <w:t>Time Complexities</w:t>
            </w:r>
          </w:p>
          <w:p w14:paraId="158F7559" w14:textId="77777777" w:rsidR="0029139A" w:rsidRDefault="0029139A" w:rsidP="0029139A"/>
          <w:p w14:paraId="3B958BB5" w14:textId="77777777" w:rsidR="00565183" w:rsidRDefault="00565183" w:rsidP="0029139A">
            <w:pPr>
              <w:pStyle w:val="Heading2"/>
            </w:pPr>
          </w:p>
          <w:p w14:paraId="731D7751" w14:textId="77777777" w:rsidR="00565183" w:rsidRDefault="0029139A" w:rsidP="00D96702">
            <w:pPr>
              <w:pStyle w:val="Heading2"/>
            </w:pPr>
            <w:r>
              <w:t>Product Details</w:t>
            </w:r>
          </w:p>
          <w:p w14:paraId="476106BC" w14:textId="77777777" w:rsidR="00EF1312" w:rsidRDefault="00EF1312" w:rsidP="00B639A3">
            <w:pPr>
              <w:rPr>
                <w:sz w:val="32"/>
                <w:szCs w:val="32"/>
              </w:rPr>
            </w:pPr>
          </w:p>
          <w:p w14:paraId="4C775317" w14:textId="788881D9" w:rsidR="00A6519C" w:rsidRPr="00BB1A90" w:rsidRDefault="00A6519C" w:rsidP="00B639A3">
            <w:pPr>
              <w:rPr>
                <w:b/>
                <w:bCs/>
                <w:sz w:val="32"/>
                <w:szCs w:val="32"/>
              </w:rPr>
            </w:pPr>
            <w:r w:rsidRPr="00BB1A90">
              <w:rPr>
                <w:b/>
                <w:bCs/>
                <w:sz w:val="32"/>
                <w:szCs w:val="32"/>
              </w:rPr>
              <w:t xml:space="preserve">Time </w:t>
            </w:r>
            <w:r w:rsidR="00B639A3" w:rsidRPr="00BB1A90">
              <w:rPr>
                <w:b/>
                <w:bCs/>
                <w:sz w:val="32"/>
                <w:szCs w:val="32"/>
              </w:rPr>
              <w:t>Complexity:</w:t>
            </w:r>
            <w:r w:rsidR="00BB1A90" w:rsidRPr="00BB1A90">
              <w:rPr>
                <w:b/>
                <w:bCs/>
                <w:sz w:val="32"/>
                <w:szCs w:val="32"/>
              </w:rPr>
              <w:t xml:space="preserve"> </w:t>
            </w:r>
            <w:r w:rsidRPr="00BB1A90">
              <w:rPr>
                <w:b/>
                <w:bCs/>
                <w:sz w:val="32"/>
                <w:szCs w:val="32"/>
              </w:rPr>
              <w:t>O(m*n)</w:t>
            </w:r>
          </w:p>
          <w:p w14:paraId="376AE815" w14:textId="77777777" w:rsidR="00D44B17" w:rsidRDefault="00D44B17" w:rsidP="00A6519C">
            <w:pPr>
              <w:rPr>
                <w:sz w:val="32"/>
                <w:szCs w:val="32"/>
              </w:rPr>
            </w:pPr>
          </w:p>
          <w:p w14:paraId="18BB6C27" w14:textId="6CC62EB7" w:rsidR="00A6519C" w:rsidRDefault="00DD7253" w:rsidP="00A6519C">
            <w:pPr>
              <w:rPr>
                <w:sz w:val="32"/>
                <w:szCs w:val="32"/>
              </w:rPr>
            </w:pPr>
            <w:r>
              <w:rPr>
                <w:sz w:val="32"/>
                <w:szCs w:val="32"/>
              </w:rPr>
              <w:t>W</w:t>
            </w:r>
            <w:r w:rsidR="00A6519C" w:rsidRPr="00B639A3">
              <w:rPr>
                <w:sz w:val="32"/>
                <w:szCs w:val="32"/>
              </w:rPr>
              <w:t>here</w:t>
            </w:r>
            <w:r>
              <w:rPr>
                <w:sz w:val="32"/>
                <w:szCs w:val="32"/>
              </w:rPr>
              <w:t>,</w:t>
            </w:r>
          </w:p>
          <w:p w14:paraId="09FB2370" w14:textId="77777777" w:rsidR="00DD7253" w:rsidRPr="00B639A3" w:rsidRDefault="00DD7253" w:rsidP="00A6519C">
            <w:pPr>
              <w:rPr>
                <w:sz w:val="32"/>
                <w:szCs w:val="32"/>
              </w:rPr>
            </w:pPr>
          </w:p>
          <w:p w14:paraId="6930E2FE" w14:textId="685781BF" w:rsidR="00A6519C" w:rsidRPr="00B639A3" w:rsidRDefault="00DD7253" w:rsidP="00A6519C">
            <w:pPr>
              <w:rPr>
                <w:sz w:val="32"/>
                <w:szCs w:val="32"/>
              </w:rPr>
            </w:pPr>
            <w:r>
              <w:rPr>
                <w:sz w:val="32"/>
                <w:szCs w:val="32"/>
              </w:rPr>
              <w:t xml:space="preserve">m </w:t>
            </w:r>
            <w:r w:rsidR="00A6519C" w:rsidRPr="00B639A3">
              <w:rPr>
                <w:sz w:val="32"/>
                <w:szCs w:val="32"/>
              </w:rPr>
              <w:t xml:space="preserve">= no. of records in </w:t>
            </w:r>
            <w:r>
              <w:rPr>
                <w:sz w:val="32"/>
                <w:szCs w:val="32"/>
              </w:rPr>
              <w:t>the P</w:t>
            </w:r>
            <w:r w:rsidR="00A6519C" w:rsidRPr="00B639A3">
              <w:rPr>
                <w:sz w:val="32"/>
                <w:szCs w:val="32"/>
              </w:rPr>
              <w:t>roduct</w:t>
            </w:r>
            <w:r>
              <w:rPr>
                <w:sz w:val="32"/>
                <w:szCs w:val="32"/>
              </w:rPr>
              <w:t>R</w:t>
            </w:r>
            <w:r w:rsidR="00A6519C" w:rsidRPr="00B639A3">
              <w:rPr>
                <w:sz w:val="32"/>
                <w:szCs w:val="32"/>
              </w:rPr>
              <w:t>ecords table</w:t>
            </w:r>
          </w:p>
          <w:p w14:paraId="557135C0" w14:textId="571883DC" w:rsidR="00D44B17" w:rsidRDefault="00DD7253" w:rsidP="00A6519C">
            <w:pPr>
              <w:rPr>
                <w:sz w:val="32"/>
                <w:szCs w:val="32"/>
              </w:rPr>
            </w:pPr>
            <w:r>
              <w:rPr>
                <w:sz w:val="32"/>
                <w:szCs w:val="32"/>
              </w:rPr>
              <w:t xml:space="preserve">n </w:t>
            </w:r>
            <w:r w:rsidR="00A6519C" w:rsidRPr="00B639A3">
              <w:rPr>
                <w:sz w:val="32"/>
                <w:szCs w:val="32"/>
              </w:rPr>
              <w:t xml:space="preserve">= parameters called from </w:t>
            </w:r>
            <w:r w:rsidR="00D44B17">
              <w:rPr>
                <w:sz w:val="32"/>
                <w:szCs w:val="32"/>
              </w:rPr>
              <w:t>P</w:t>
            </w:r>
            <w:r w:rsidR="00A6519C" w:rsidRPr="00B639A3">
              <w:rPr>
                <w:sz w:val="32"/>
                <w:szCs w:val="32"/>
              </w:rPr>
              <w:t>roduct</w:t>
            </w:r>
            <w:r w:rsidR="00D44B17">
              <w:rPr>
                <w:sz w:val="32"/>
                <w:szCs w:val="32"/>
              </w:rPr>
              <w:t>R</w:t>
            </w:r>
            <w:r w:rsidR="00A6519C" w:rsidRPr="00B639A3">
              <w:rPr>
                <w:sz w:val="32"/>
                <w:szCs w:val="32"/>
              </w:rPr>
              <w:t xml:space="preserve">ecords table </w:t>
            </w:r>
          </w:p>
          <w:p w14:paraId="4BBF3882" w14:textId="77777777" w:rsidR="00DD7253" w:rsidRDefault="00DD7253" w:rsidP="00A6519C">
            <w:pPr>
              <w:rPr>
                <w:sz w:val="32"/>
                <w:szCs w:val="32"/>
              </w:rPr>
            </w:pPr>
          </w:p>
          <w:p w14:paraId="58061884" w14:textId="5124694C"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w:t>
            </w:r>
            <w:r w:rsidR="00DD7253">
              <w:rPr>
                <w:sz w:val="32"/>
                <w:szCs w:val="32"/>
              </w:rPr>
              <w:t xml:space="preserve"> </w:t>
            </w:r>
            <w:r w:rsidR="00DD7253" w:rsidRPr="00DD7253">
              <w:rPr>
                <w:rFonts w:ascii="Lucida Console" w:hAnsi="Lucida Console"/>
                <w:sz w:val="32"/>
                <w:szCs w:val="32"/>
              </w:rPr>
              <w:t>3</w:t>
            </w:r>
            <w:r w:rsidR="00DD7253">
              <w:rPr>
                <w:sz w:val="32"/>
                <w:szCs w:val="32"/>
              </w:rPr>
              <w:t xml:space="preserve"> fields are: </w:t>
            </w:r>
            <w:r w:rsidRPr="00B639A3">
              <w:rPr>
                <w:sz w:val="32"/>
                <w:szCs w:val="32"/>
              </w:rPr>
              <w:t>SU, Product_Name</w:t>
            </w:r>
            <w:r w:rsidR="00DD7253">
              <w:rPr>
                <w:sz w:val="32"/>
                <w:szCs w:val="32"/>
              </w:rPr>
              <w:t>,</w:t>
            </w:r>
            <w:r w:rsidRPr="00B639A3">
              <w:rPr>
                <w:sz w:val="32"/>
                <w:szCs w:val="32"/>
              </w:rPr>
              <w:t xml:space="preserve"> and Cost)</w:t>
            </w:r>
            <w:r w:rsidRPr="00B639A3">
              <w:rPr>
                <w:sz w:val="32"/>
                <w:szCs w:val="32"/>
              </w:rPr>
              <w:br/>
            </w:r>
          </w:p>
          <w:p w14:paraId="7CE763D4" w14:textId="7654A336" w:rsidR="00A6519C" w:rsidRDefault="00A6519C" w:rsidP="00B639A3">
            <w:pPr>
              <w:rPr>
                <w:b/>
                <w:bCs/>
                <w:sz w:val="32"/>
                <w:szCs w:val="32"/>
              </w:rPr>
            </w:pPr>
            <w:r w:rsidRPr="00BB1A90">
              <w:rPr>
                <w:b/>
                <w:bCs/>
                <w:sz w:val="32"/>
                <w:szCs w:val="32"/>
              </w:rPr>
              <w:t>S</w:t>
            </w:r>
            <w:r w:rsidR="00DD7253">
              <w:rPr>
                <w:b/>
                <w:bCs/>
                <w:sz w:val="32"/>
                <w:szCs w:val="32"/>
              </w:rPr>
              <w:t>QL Q</w:t>
            </w:r>
            <w:r w:rsidR="00DD7253" w:rsidRPr="00BB1A90">
              <w:rPr>
                <w:b/>
                <w:bCs/>
                <w:sz w:val="32"/>
                <w:szCs w:val="32"/>
              </w:rPr>
              <w:t>uery: -</w:t>
            </w:r>
            <w:r w:rsidRPr="00BB1A90">
              <w:rPr>
                <w:b/>
                <w:bCs/>
                <w:sz w:val="32"/>
                <w:szCs w:val="32"/>
              </w:rPr>
              <w:t>  </w:t>
            </w:r>
          </w:p>
          <w:p w14:paraId="2110D876" w14:textId="77777777" w:rsidR="00D44B17" w:rsidRPr="00BB1A90" w:rsidRDefault="00D44B17" w:rsidP="00B639A3">
            <w:pPr>
              <w:rPr>
                <w:b/>
                <w:bCs/>
                <w:sz w:val="32"/>
                <w:szCs w:val="32"/>
              </w:rPr>
            </w:pPr>
          </w:p>
          <w:p w14:paraId="06C5A39C" w14:textId="27C11877" w:rsidR="00D44B17" w:rsidRDefault="00A6519C" w:rsidP="00A6519C">
            <w:pPr>
              <w:rPr>
                <w:sz w:val="32"/>
                <w:szCs w:val="32"/>
              </w:rPr>
            </w:pPr>
            <w:r w:rsidRPr="00B639A3">
              <w:rPr>
                <w:sz w:val="32"/>
                <w:szCs w:val="32"/>
              </w:rPr>
              <w:t>pst = con.prepareStatement("SELECT * FROM ProductRecords ORDER BY SU ASC");</w:t>
            </w:r>
          </w:p>
          <w:p w14:paraId="35D44A4C" w14:textId="77777777" w:rsidR="00D44B17" w:rsidRPr="00B639A3" w:rsidRDefault="00D44B17" w:rsidP="00A6519C">
            <w:pPr>
              <w:rPr>
                <w:sz w:val="32"/>
                <w:szCs w:val="32"/>
              </w:rPr>
            </w:pPr>
          </w:p>
          <w:p w14:paraId="6315599C" w14:textId="77777777" w:rsidR="00A6519C" w:rsidRPr="00A6519C" w:rsidRDefault="00A6519C" w:rsidP="00A6519C">
            <w:pPr>
              <w:rPr>
                <w:rFonts w:ascii="Times New Roman" w:eastAsia="Times New Roman" w:hAnsi="Times New Roman" w:cs="Times New Roman"/>
                <w:lang w:bidi="hi-IN"/>
              </w:rPr>
            </w:pPr>
          </w:p>
          <w:p w14:paraId="451B8FBC" w14:textId="77777777" w:rsidR="00A6519C" w:rsidRP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03573EA0" wp14:editId="5990B636">
                  <wp:extent cx="6023610" cy="815340"/>
                  <wp:effectExtent l="0" t="0" r="0" b="0"/>
                  <wp:docPr id="2" name="Picture 1" descr="https://lh5.googleusercontent.com/F08aBD2dOJuKtqIFC98Iqnh_PQ-SaITP0d5-TDn9HhcFBFd7LIf91vUxKsA7lz3wazRaDzCiRD7yYl7Lc1EEa4mpFdgWUvEiw6lA8AU6cmYRWjdrJERsqcDX7bHCAadCgUl_o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08aBD2dOJuKtqIFC98Iqnh_PQ-SaITP0d5-TDn9HhcFBFd7LIf91vUxKsA7lz3wazRaDzCiRD7yYl7Lc1EEa4mpFdgWUvEiw6lA8AU6cmYRWjdrJERsqcDX7bHCAadCgUl_ou4"/>
                          <pic:cNvPicPr>
                            <a:picLocks noChangeAspect="1" noChangeArrowheads="1"/>
                          </pic:cNvPicPr>
                        </pic:nvPicPr>
                        <pic:blipFill rotWithShape="1">
                          <a:blip r:embed="rId11" cstate="print"/>
                          <a:srcRect l="20302"/>
                          <a:stretch/>
                        </pic:blipFill>
                        <pic:spPr bwMode="auto">
                          <a:xfrm>
                            <a:off x="0" y="0"/>
                            <a:ext cx="6024031" cy="815397"/>
                          </a:xfrm>
                          <a:prstGeom prst="rect">
                            <a:avLst/>
                          </a:prstGeom>
                          <a:noFill/>
                          <a:ln>
                            <a:noFill/>
                          </a:ln>
                          <a:extLst>
                            <a:ext uri="{53640926-AAD7-44D8-BBD7-CCE9431645EC}">
                              <a14:shadowObscured xmlns:a14="http://schemas.microsoft.com/office/drawing/2010/main"/>
                            </a:ext>
                          </a:extLst>
                        </pic:spPr>
                      </pic:pic>
                    </a:graphicData>
                  </a:graphic>
                </wp:inline>
              </w:drawing>
            </w:r>
          </w:p>
          <w:p w14:paraId="4D6605E0" w14:textId="704C2C91" w:rsidR="0029139A" w:rsidRDefault="0029139A" w:rsidP="0029139A"/>
          <w:p w14:paraId="3556A173" w14:textId="77777777" w:rsidR="00EF1312" w:rsidRDefault="00EF1312" w:rsidP="0029139A"/>
          <w:p w14:paraId="1FDF5468" w14:textId="77777777" w:rsidR="00BB1A90" w:rsidRDefault="00BB1A90" w:rsidP="00565183">
            <w:pPr>
              <w:pStyle w:val="Heading2"/>
            </w:pPr>
          </w:p>
          <w:p w14:paraId="3FA933EF" w14:textId="77777777" w:rsidR="00BB1A90" w:rsidRDefault="00BB1A90" w:rsidP="00565183">
            <w:pPr>
              <w:pStyle w:val="Heading2"/>
            </w:pPr>
          </w:p>
          <w:p w14:paraId="29D209F2" w14:textId="77777777" w:rsidR="00BB1A90" w:rsidRDefault="00BB1A90" w:rsidP="00565183">
            <w:pPr>
              <w:pStyle w:val="Heading2"/>
            </w:pPr>
          </w:p>
          <w:p w14:paraId="639E1AA1" w14:textId="77777777" w:rsidR="00BB1A90" w:rsidRDefault="00BB1A90" w:rsidP="00565183">
            <w:pPr>
              <w:pStyle w:val="Heading2"/>
            </w:pPr>
          </w:p>
          <w:p w14:paraId="4CFE0CE9" w14:textId="77777777" w:rsidR="00BB1A90" w:rsidRDefault="00BB1A90" w:rsidP="00565183">
            <w:pPr>
              <w:pStyle w:val="Heading2"/>
            </w:pPr>
          </w:p>
          <w:p w14:paraId="06E55DBE" w14:textId="77777777" w:rsidR="00BB1A90" w:rsidRDefault="00BB1A90" w:rsidP="00565183">
            <w:pPr>
              <w:pStyle w:val="Heading2"/>
            </w:pPr>
          </w:p>
          <w:p w14:paraId="5DFC2F66" w14:textId="2A90EA44" w:rsidR="00565183" w:rsidRDefault="0029139A" w:rsidP="00565183">
            <w:pPr>
              <w:pStyle w:val="Heading2"/>
            </w:pPr>
            <w:r>
              <w:t>Customer Details</w:t>
            </w:r>
          </w:p>
          <w:p w14:paraId="6EC05E0E" w14:textId="77777777" w:rsidR="00EF1312" w:rsidRDefault="00EF1312" w:rsidP="00B639A3">
            <w:pPr>
              <w:rPr>
                <w:sz w:val="32"/>
                <w:szCs w:val="32"/>
              </w:rPr>
            </w:pPr>
          </w:p>
          <w:p w14:paraId="2EB351C5" w14:textId="270D1118" w:rsidR="00A6519C" w:rsidRPr="00D44B17" w:rsidRDefault="00A6519C" w:rsidP="00B639A3">
            <w:pPr>
              <w:rPr>
                <w:b/>
                <w:bCs/>
                <w:sz w:val="32"/>
                <w:szCs w:val="32"/>
              </w:rPr>
            </w:pPr>
            <w:r w:rsidRPr="00D44B17">
              <w:rPr>
                <w:b/>
                <w:bCs/>
                <w:sz w:val="32"/>
                <w:szCs w:val="32"/>
              </w:rPr>
              <w:t>Time Complexity:</w:t>
            </w:r>
            <w:r w:rsidR="00D44B17" w:rsidRPr="00D44B17">
              <w:rPr>
                <w:b/>
                <w:bCs/>
                <w:sz w:val="32"/>
                <w:szCs w:val="32"/>
              </w:rPr>
              <w:t xml:space="preserve"> </w:t>
            </w:r>
            <w:r w:rsidRPr="00D44B17">
              <w:rPr>
                <w:b/>
                <w:bCs/>
                <w:sz w:val="32"/>
                <w:szCs w:val="32"/>
              </w:rPr>
              <w:t>O(m*n)</w:t>
            </w:r>
          </w:p>
          <w:p w14:paraId="5EA06514" w14:textId="77777777" w:rsidR="00D44B17" w:rsidRDefault="00D44B17" w:rsidP="00A6519C">
            <w:pPr>
              <w:rPr>
                <w:sz w:val="32"/>
                <w:szCs w:val="32"/>
              </w:rPr>
            </w:pPr>
          </w:p>
          <w:p w14:paraId="3054B3C1" w14:textId="509CE0C7" w:rsidR="00A6519C" w:rsidRDefault="00DD7253" w:rsidP="00A6519C">
            <w:pPr>
              <w:rPr>
                <w:sz w:val="32"/>
                <w:szCs w:val="32"/>
              </w:rPr>
            </w:pPr>
            <w:r>
              <w:rPr>
                <w:sz w:val="32"/>
                <w:szCs w:val="32"/>
              </w:rPr>
              <w:t>W</w:t>
            </w:r>
            <w:r w:rsidR="00A6519C" w:rsidRPr="00B639A3">
              <w:rPr>
                <w:sz w:val="32"/>
                <w:szCs w:val="32"/>
              </w:rPr>
              <w:t>here</w:t>
            </w:r>
            <w:r>
              <w:rPr>
                <w:sz w:val="32"/>
                <w:szCs w:val="32"/>
              </w:rPr>
              <w:t>,</w:t>
            </w:r>
          </w:p>
          <w:p w14:paraId="2D680265" w14:textId="77777777" w:rsidR="00DD7253" w:rsidRPr="00B639A3" w:rsidRDefault="00DD7253" w:rsidP="00A6519C">
            <w:pPr>
              <w:rPr>
                <w:sz w:val="32"/>
                <w:szCs w:val="32"/>
              </w:rPr>
            </w:pPr>
          </w:p>
          <w:p w14:paraId="3C80CE00" w14:textId="43B009D9" w:rsidR="00A6519C" w:rsidRPr="00B639A3" w:rsidRDefault="00DD7253" w:rsidP="00A6519C">
            <w:pPr>
              <w:rPr>
                <w:sz w:val="32"/>
                <w:szCs w:val="32"/>
              </w:rPr>
            </w:pPr>
            <w:r>
              <w:rPr>
                <w:sz w:val="32"/>
                <w:szCs w:val="32"/>
              </w:rPr>
              <w:t xml:space="preserve">m </w:t>
            </w:r>
            <w:r w:rsidR="00A6519C" w:rsidRPr="00B639A3">
              <w:rPr>
                <w:sz w:val="32"/>
                <w:szCs w:val="32"/>
              </w:rPr>
              <w:t xml:space="preserve">= no. of records in </w:t>
            </w:r>
            <w:r>
              <w:rPr>
                <w:sz w:val="32"/>
                <w:szCs w:val="32"/>
              </w:rPr>
              <w:t xml:space="preserve">the </w:t>
            </w:r>
            <w:r w:rsidR="00A6519C" w:rsidRPr="00B639A3">
              <w:rPr>
                <w:sz w:val="32"/>
                <w:szCs w:val="32"/>
              </w:rPr>
              <w:t>CustomerRecords table</w:t>
            </w:r>
          </w:p>
          <w:p w14:paraId="5BB41D8A" w14:textId="2F00F8FF" w:rsidR="00D44B17" w:rsidRDefault="00A6519C" w:rsidP="00A6519C">
            <w:pPr>
              <w:rPr>
                <w:sz w:val="32"/>
                <w:szCs w:val="32"/>
              </w:rPr>
            </w:pPr>
            <w:r w:rsidRPr="00B639A3">
              <w:rPr>
                <w:sz w:val="32"/>
                <w:szCs w:val="32"/>
              </w:rPr>
              <w:t>n</w:t>
            </w:r>
            <w:r w:rsidR="00DD7253">
              <w:rPr>
                <w:sz w:val="32"/>
                <w:szCs w:val="32"/>
              </w:rPr>
              <w:t xml:space="preserve"> </w:t>
            </w:r>
            <w:r w:rsidRPr="00B639A3">
              <w:rPr>
                <w:sz w:val="32"/>
                <w:szCs w:val="32"/>
              </w:rPr>
              <w:t xml:space="preserve">= parameters called from </w:t>
            </w:r>
            <w:r w:rsidR="00DD7253">
              <w:rPr>
                <w:sz w:val="32"/>
                <w:szCs w:val="32"/>
              </w:rPr>
              <w:t>P</w:t>
            </w:r>
            <w:r w:rsidRPr="00B639A3">
              <w:rPr>
                <w:sz w:val="32"/>
                <w:szCs w:val="32"/>
              </w:rPr>
              <w:t>roduct</w:t>
            </w:r>
            <w:r w:rsidR="00DD7253">
              <w:rPr>
                <w:sz w:val="32"/>
                <w:szCs w:val="32"/>
              </w:rPr>
              <w:t>R</w:t>
            </w:r>
            <w:r w:rsidRPr="00B639A3">
              <w:rPr>
                <w:sz w:val="32"/>
                <w:szCs w:val="32"/>
              </w:rPr>
              <w:t xml:space="preserve">ecords table </w:t>
            </w:r>
          </w:p>
          <w:p w14:paraId="2E25B710" w14:textId="77777777" w:rsidR="00DD7253" w:rsidRDefault="00DD7253" w:rsidP="00A6519C">
            <w:pPr>
              <w:rPr>
                <w:sz w:val="32"/>
                <w:szCs w:val="32"/>
              </w:rPr>
            </w:pPr>
          </w:p>
          <w:p w14:paraId="242B66EC" w14:textId="1C3F5DE5"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8</w:t>
            </w:r>
            <w:r w:rsidR="00DD7253">
              <w:rPr>
                <w:sz w:val="32"/>
                <w:szCs w:val="32"/>
              </w:rPr>
              <w:t xml:space="preserve"> fields are: </w:t>
            </w:r>
            <w:r w:rsidRPr="00B639A3">
              <w:rPr>
                <w:sz w:val="32"/>
                <w:szCs w:val="32"/>
              </w:rPr>
              <w:t>Customer_Name, Customer_Phno, Customer_Email, Customer_Address, Seller, Total_Price, Purchase_Time, Bill_No)</w:t>
            </w:r>
            <w:r w:rsidRPr="00B639A3">
              <w:rPr>
                <w:sz w:val="32"/>
                <w:szCs w:val="32"/>
              </w:rPr>
              <w:br/>
            </w:r>
          </w:p>
          <w:p w14:paraId="30183F35" w14:textId="280639EB" w:rsidR="00A6519C" w:rsidRDefault="00A6519C" w:rsidP="00B639A3">
            <w:pPr>
              <w:rPr>
                <w:b/>
                <w:bCs/>
                <w:sz w:val="32"/>
                <w:szCs w:val="32"/>
              </w:rPr>
            </w:pPr>
            <w:r w:rsidRPr="00D44B17">
              <w:rPr>
                <w:b/>
                <w:bCs/>
                <w:sz w:val="32"/>
                <w:szCs w:val="32"/>
              </w:rPr>
              <w:t>S</w:t>
            </w:r>
            <w:r w:rsidR="00DD7253">
              <w:rPr>
                <w:b/>
                <w:bCs/>
                <w:sz w:val="32"/>
                <w:szCs w:val="32"/>
              </w:rPr>
              <w:t>QL</w:t>
            </w:r>
            <w:r w:rsidRPr="00D44B17">
              <w:rPr>
                <w:b/>
                <w:bCs/>
                <w:sz w:val="32"/>
                <w:szCs w:val="32"/>
              </w:rPr>
              <w:t xml:space="preserve"> </w:t>
            </w:r>
            <w:r w:rsidR="00DD7253">
              <w:rPr>
                <w:b/>
                <w:bCs/>
                <w:sz w:val="32"/>
                <w:szCs w:val="32"/>
              </w:rPr>
              <w:t>Q</w:t>
            </w:r>
            <w:r w:rsidRPr="00D44B17">
              <w:rPr>
                <w:b/>
                <w:bCs/>
                <w:sz w:val="32"/>
                <w:szCs w:val="32"/>
              </w:rPr>
              <w:t>uery:</w:t>
            </w:r>
            <w:r w:rsidR="00DD7253">
              <w:rPr>
                <w:b/>
                <w:bCs/>
                <w:sz w:val="32"/>
                <w:szCs w:val="32"/>
              </w:rPr>
              <w:t xml:space="preserve"> </w:t>
            </w:r>
            <w:r w:rsidRPr="00D44B17">
              <w:rPr>
                <w:b/>
                <w:bCs/>
                <w:sz w:val="32"/>
                <w:szCs w:val="32"/>
              </w:rPr>
              <w:t>-  </w:t>
            </w:r>
          </w:p>
          <w:p w14:paraId="0907265D" w14:textId="77777777" w:rsidR="00D44B17" w:rsidRPr="00D44B17" w:rsidRDefault="00D44B17" w:rsidP="00B639A3">
            <w:pPr>
              <w:rPr>
                <w:b/>
                <w:bCs/>
                <w:sz w:val="32"/>
                <w:szCs w:val="32"/>
              </w:rPr>
            </w:pPr>
          </w:p>
          <w:p w14:paraId="2D3D9511" w14:textId="77777777" w:rsidR="00A6519C" w:rsidRPr="00B639A3" w:rsidRDefault="00A6519C" w:rsidP="00A6519C">
            <w:pPr>
              <w:rPr>
                <w:sz w:val="32"/>
                <w:szCs w:val="32"/>
              </w:rPr>
            </w:pPr>
            <w:r w:rsidRPr="00B639A3">
              <w:rPr>
                <w:sz w:val="32"/>
                <w:szCs w:val="32"/>
              </w:rPr>
              <w:t>String sql = "SELECT * FROM CustomerRecords ORDER BY Bill_No DESC";</w:t>
            </w:r>
          </w:p>
          <w:p w14:paraId="2E8C8B96" w14:textId="2C3320E0" w:rsidR="00A6519C" w:rsidRDefault="00A6519C" w:rsidP="00A6519C"/>
          <w:p w14:paraId="4080EDFE" w14:textId="77777777" w:rsidR="00D44B17" w:rsidRDefault="00D44B17" w:rsidP="00A6519C"/>
          <w:p w14:paraId="60D3CE3C" w14:textId="77777777" w:rsidR="00A6519C" w:rsidRP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32C693FD" wp14:editId="07282F06">
                  <wp:extent cx="5735955" cy="724535"/>
                  <wp:effectExtent l="19050" t="0" r="0" b="0"/>
                  <wp:docPr id="4" name="Picture 4" descr="https://lh4.googleusercontent.com/HuwU8g5UkahiPC9P26q5gsBSS95CoEMMvTB7k91fCTIwNBEasNX6WrwKOM_vbJLiYzUDm2Yswc7bHWzZu6_UPrKjIxWauyaoYNbM4yAZ5-IAjpvlNgpO64tXuE34GgnwBbsyG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HuwU8g5UkahiPC9P26q5gsBSS95CoEMMvTB7k91fCTIwNBEasNX6WrwKOM_vbJLiYzUDm2Yswc7bHWzZu6_UPrKjIxWauyaoYNbM4yAZ5-IAjpvlNgpO64tXuE34GgnwBbsyGlM"/>
                          <pic:cNvPicPr>
                            <a:picLocks noChangeAspect="1" noChangeArrowheads="1"/>
                          </pic:cNvPicPr>
                        </pic:nvPicPr>
                        <pic:blipFill>
                          <a:blip r:embed="rId12" cstate="print"/>
                          <a:srcRect/>
                          <a:stretch>
                            <a:fillRect/>
                          </a:stretch>
                        </pic:blipFill>
                        <pic:spPr bwMode="auto">
                          <a:xfrm>
                            <a:off x="0" y="0"/>
                            <a:ext cx="5735955" cy="724535"/>
                          </a:xfrm>
                          <a:prstGeom prst="rect">
                            <a:avLst/>
                          </a:prstGeom>
                          <a:noFill/>
                          <a:ln w="9525">
                            <a:noFill/>
                            <a:miter lim="800000"/>
                            <a:headEnd/>
                            <a:tailEnd/>
                          </a:ln>
                        </pic:spPr>
                      </pic:pic>
                    </a:graphicData>
                  </a:graphic>
                </wp:inline>
              </w:drawing>
            </w:r>
          </w:p>
          <w:p w14:paraId="389BBE58" w14:textId="577C8C79" w:rsidR="0029139A" w:rsidRDefault="0029139A" w:rsidP="0029139A"/>
          <w:p w14:paraId="6025D3AC" w14:textId="77777777" w:rsidR="00EF1312" w:rsidRDefault="00EF1312" w:rsidP="0029139A"/>
          <w:p w14:paraId="0B664CC7" w14:textId="77777777" w:rsidR="001E3A4F" w:rsidRDefault="001E3A4F" w:rsidP="00B639A3">
            <w:pPr>
              <w:pStyle w:val="Heading2"/>
            </w:pPr>
          </w:p>
          <w:p w14:paraId="77AB6A05" w14:textId="77777777" w:rsidR="001E3A4F" w:rsidRDefault="001E3A4F" w:rsidP="00B639A3">
            <w:pPr>
              <w:pStyle w:val="Heading2"/>
            </w:pPr>
          </w:p>
          <w:p w14:paraId="0F8A6C6A" w14:textId="77777777" w:rsidR="001E3A4F" w:rsidRDefault="001E3A4F" w:rsidP="00B639A3">
            <w:pPr>
              <w:pStyle w:val="Heading2"/>
            </w:pPr>
          </w:p>
          <w:p w14:paraId="2EBB4416" w14:textId="77777777" w:rsidR="001E3A4F" w:rsidRDefault="001E3A4F" w:rsidP="00B639A3">
            <w:pPr>
              <w:pStyle w:val="Heading2"/>
            </w:pPr>
          </w:p>
          <w:p w14:paraId="038834C5" w14:textId="77777777" w:rsidR="001E3A4F" w:rsidRDefault="001E3A4F" w:rsidP="00B639A3">
            <w:pPr>
              <w:pStyle w:val="Heading2"/>
            </w:pPr>
          </w:p>
          <w:p w14:paraId="5F975080" w14:textId="77777777" w:rsidR="001E3A4F" w:rsidRDefault="001E3A4F" w:rsidP="00B639A3">
            <w:pPr>
              <w:pStyle w:val="Heading2"/>
            </w:pPr>
          </w:p>
          <w:p w14:paraId="2E038E2A" w14:textId="77777777" w:rsidR="001E3A4F" w:rsidRDefault="001E3A4F" w:rsidP="00B639A3">
            <w:pPr>
              <w:pStyle w:val="Heading2"/>
            </w:pPr>
          </w:p>
          <w:p w14:paraId="764C977E" w14:textId="77777777" w:rsidR="001E3A4F" w:rsidRDefault="001E3A4F" w:rsidP="00B639A3">
            <w:pPr>
              <w:pStyle w:val="Heading2"/>
            </w:pPr>
          </w:p>
          <w:p w14:paraId="43B163D9" w14:textId="77777777" w:rsidR="001E3A4F" w:rsidRDefault="001E3A4F" w:rsidP="00B639A3">
            <w:pPr>
              <w:pStyle w:val="Heading2"/>
            </w:pPr>
          </w:p>
          <w:p w14:paraId="52391905" w14:textId="77777777" w:rsidR="00DD7253" w:rsidRDefault="00DD7253" w:rsidP="00B639A3">
            <w:pPr>
              <w:pStyle w:val="Heading2"/>
            </w:pPr>
          </w:p>
          <w:p w14:paraId="546BEE4B" w14:textId="77777777" w:rsidR="00DD7253" w:rsidRDefault="00DD7253" w:rsidP="00B639A3">
            <w:pPr>
              <w:pStyle w:val="Heading2"/>
            </w:pPr>
          </w:p>
          <w:p w14:paraId="5B4FC333" w14:textId="7381C4E8" w:rsidR="00B639A3" w:rsidRPr="00B639A3" w:rsidRDefault="0029139A" w:rsidP="00B639A3">
            <w:pPr>
              <w:pStyle w:val="Heading2"/>
            </w:pPr>
            <w:r>
              <w:t>Login</w:t>
            </w:r>
          </w:p>
          <w:p w14:paraId="4F135C46" w14:textId="77777777" w:rsidR="00EF1312" w:rsidRDefault="00EF1312" w:rsidP="00B639A3">
            <w:pPr>
              <w:rPr>
                <w:sz w:val="32"/>
                <w:szCs w:val="32"/>
              </w:rPr>
            </w:pPr>
          </w:p>
          <w:p w14:paraId="0234767A" w14:textId="7856B732" w:rsidR="00A6519C" w:rsidRPr="00D44B17" w:rsidRDefault="00A6519C" w:rsidP="00B639A3">
            <w:pPr>
              <w:rPr>
                <w:b/>
                <w:bCs/>
                <w:sz w:val="32"/>
                <w:szCs w:val="32"/>
              </w:rPr>
            </w:pPr>
            <w:r w:rsidRPr="00D44B17">
              <w:rPr>
                <w:b/>
                <w:bCs/>
                <w:sz w:val="32"/>
                <w:szCs w:val="32"/>
              </w:rPr>
              <w:t>Time Complexity:</w:t>
            </w:r>
            <w:r w:rsidR="00D44B17" w:rsidRPr="00D44B17">
              <w:rPr>
                <w:b/>
                <w:bCs/>
                <w:sz w:val="32"/>
                <w:szCs w:val="32"/>
              </w:rPr>
              <w:t xml:space="preserve"> </w:t>
            </w:r>
            <w:r w:rsidRPr="00D44B17">
              <w:rPr>
                <w:b/>
                <w:bCs/>
                <w:sz w:val="32"/>
                <w:szCs w:val="32"/>
              </w:rPr>
              <w:t>O(m*n)</w:t>
            </w:r>
          </w:p>
          <w:p w14:paraId="7E6A6990" w14:textId="77777777" w:rsidR="001E3A4F" w:rsidRDefault="001E3A4F" w:rsidP="00A6519C">
            <w:pPr>
              <w:rPr>
                <w:sz w:val="32"/>
                <w:szCs w:val="32"/>
              </w:rPr>
            </w:pPr>
          </w:p>
          <w:p w14:paraId="31B1D500" w14:textId="0A3096D7" w:rsidR="00A6519C" w:rsidRDefault="00DD7253" w:rsidP="00A6519C">
            <w:pPr>
              <w:rPr>
                <w:sz w:val="32"/>
                <w:szCs w:val="32"/>
              </w:rPr>
            </w:pPr>
            <w:r>
              <w:rPr>
                <w:sz w:val="32"/>
                <w:szCs w:val="32"/>
              </w:rPr>
              <w:t>W</w:t>
            </w:r>
            <w:r w:rsidR="00A6519C" w:rsidRPr="00B639A3">
              <w:rPr>
                <w:sz w:val="32"/>
                <w:szCs w:val="32"/>
              </w:rPr>
              <w:t>here</w:t>
            </w:r>
            <w:r>
              <w:rPr>
                <w:sz w:val="32"/>
                <w:szCs w:val="32"/>
              </w:rPr>
              <w:t>,</w:t>
            </w:r>
          </w:p>
          <w:p w14:paraId="051767C9" w14:textId="77777777" w:rsidR="00DD7253" w:rsidRPr="00B639A3" w:rsidRDefault="00DD7253" w:rsidP="00A6519C">
            <w:pPr>
              <w:rPr>
                <w:sz w:val="32"/>
                <w:szCs w:val="32"/>
              </w:rPr>
            </w:pPr>
          </w:p>
          <w:p w14:paraId="0E454110" w14:textId="2C500B72" w:rsidR="00A6519C" w:rsidRPr="00B639A3" w:rsidRDefault="00DD7253" w:rsidP="00A6519C">
            <w:pPr>
              <w:rPr>
                <w:sz w:val="32"/>
                <w:szCs w:val="32"/>
              </w:rPr>
            </w:pPr>
            <w:r>
              <w:rPr>
                <w:sz w:val="32"/>
                <w:szCs w:val="32"/>
              </w:rPr>
              <w:t xml:space="preserve">m </w:t>
            </w:r>
            <w:r w:rsidR="00A6519C" w:rsidRPr="00B639A3">
              <w:rPr>
                <w:sz w:val="32"/>
                <w:szCs w:val="32"/>
              </w:rPr>
              <w:t>=</w:t>
            </w:r>
            <w:r>
              <w:rPr>
                <w:sz w:val="32"/>
                <w:szCs w:val="32"/>
              </w:rPr>
              <w:t xml:space="preserve"> </w:t>
            </w:r>
            <w:r w:rsidR="00A6519C" w:rsidRPr="00B639A3">
              <w:rPr>
                <w:sz w:val="32"/>
                <w:szCs w:val="32"/>
              </w:rPr>
              <w:t>no.</w:t>
            </w:r>
            <w:r>
              <w:rPr>
                <w:sz w:val="32"/>
                <w:szCs w:val="32"/>
              </w:rPr>
              <w:t xml:space="preserve"> </w:t>
            </w:r>
            <w:r w:rsidR="00A6519C" w:rsidRPr="00B639A3">
              <w:rPr>
                <w:sz w:val="32"/>
                <w:szCs w:val="32"/>
              </w:rPr>
              <w:t xml:space="preserve">of records/rows in </w:t>
            </w:r>
            <w:r>
              <w:rPr>
                <w:sz w:val="32"/>
                <w:szCs w:val="32"/>
              </w:rPr>
              <w:t>R</w:t>
            </w:r>
            <w:r w:rsidR="00A6519C" w:rsidRPr="00B639A3">
              <w:rPr>
                <w:sz w:val="32"/>
                <w:szCs w:val="32"/>
              </w:rPr>
              <w:t>egistration table</w:t>
            </w:r>
          </w:p>
          <w:p w14:paraId="064EDE73" w14:textId="7C291F26" w:rsidR="00D44B17" w:rsidRDefault="00A6519C" w:rsidP="00A6519C">
            <w:pPr>
              <w:rPr>
                <w:sz w:val="32"/>
                <w:szCs w:val="32"/>
              </w:rPr>
            </w:pPr>
            <w:r w:rsidRPr="00B639A3">
              <w:rPr>
                <w:sz w:val="32"/>
                <w:szCs w:val="32"/>
              </w:rPr>
              <w:t>n</w:t>
            </w:r>
            <w:r w:rsidR="00DD7253">
              <w:rPr>
                <w:sz w:val="32"/>
                <w:szCs w:val="32"/>
              </w:rPr>
              <w:t xml:space="preserve"> </w:t>
            </w:r>
            <w:r w:rsidRPr="00B639A3">
              <w:rPr>
                <w:sz w:val="32"/>
                <w:szCs w:val="32"/>
              </w:rPr>
              <w:t>=</w:t>
            </w:r>
            <w:r w:rsidR="00DD7253">
              <w:rPr>
                <w:sz w:val="32"/>
                <w:szCs w:val="32"/>
              </w:rPr>
              <w:t xml:space="preserve"> </w:t>
            </w:r>
            <w:r w:rsidRPr="00B639A3">
              <w:rPr>
                <w:sz w:val="32"/>
                <w:szCs w:val="32"/>
              </w:rPr>
              <w:t xml:space="preserve">parameters called from </w:t>
            </w:r>
            <w:r w:rsidR="00DD7253">
              <w:rPr>
                <w:sz w:val="32"/>
                <w:szCs w:val="32"/>
              </w:rPr>
              <w:t>R</w:t>
            </w:r>
            <w:r w:rsidRPr="00B639A3">
              <w:rPr>
                <w:sz w:val="32"/>
                <w:szCs w:val="32"/>
              </w:rPr>
              <w:t xml:space="preserve">egistration table </w:t>
            </w:r>
          </w:p>
          <w:p w14:paraId="31DB6059" w14:textId="77777777" w:rsidR="00DD7253" w:rsidRDefault="00DD7253" w:rsidP="00A6519C">
            <w:pPr>
              <w:rPr>
                <w:sz w:val="32"/>
                <w:szCs w:val="32"/>
              </w:rPr>
            </w:pPr>
          </w:p>
          <w:p w14:paraId="045047E9" w14:textId="0893401B"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2</w:t>
            </w:r>
            <w:r w:rsidR="00DD7253">
              <w:rPr>
                <w:sz w:val="32"/>
                <w:szCs w:val="32"/>
              </w:rPr>
              <w:t xml:space="preserve"> fields are:</w:t>
            </w:r>
            <w:r w:rsidRPr="00B639A3">
              <w:rPr>
                <w:sz w:val="32"/>
                <w:szCs w:val="32"/>
              </w:rPr>
              <w:t xml:space="preserve"> E-mail and password)</w:t>
            </w:r>
            <w:r w:rsidRPr="00B639A3">
              <w:rPr>
                <w:sz w:val="32"/>
                <w:szCs w:val="32"/>
              </w:rPr>
              <w:br/>
            </w:r>
          </w:p>
          <w:p w14:paraId="16E35711" w14:textId="11266E32" w:rsidR="00A6519C" w:rsidRPr="00D44B17" w:rsidRDefault="00A6519C" w:rsidP="00B639A3">
            <w:pPr>
              <w:rPr>
                <w:b/>
                <w:bCs/>
                <w:sz w:val="32"/>
                <w:szCs w:val="32"/>
              </w:rPr>
            </w:pPr>
            <w:r w:rsidRPr="00D44B17">
              <w:rPr>
                <w:b/>
                <w:bCs/>
                <w:sz w:val="32"/>
                <w:szCs w:val="32"/>
              </w:rPr>
              <w:t>S</w:t>
            </w:r>
            <w:r w:rsidR="00DD7253">
              <w:rPr>
                <w:b/>
                <w:bCs/>
                <w:sz w:val="32"/>
                <w:szCs w:val="32"/>
              </w:rPr>
              <w:t>QL</w:t>
            </w:r>
            <w:r w:rsidRPr="00D44B17">
              <w:rPr>
                <w:b/>
                <w:bCs/>
                <w:sz w:val="32"/>
                <w:szCs w:val="32"/>
              </w:rPr>
              <w:t xml:space="preserve"> </w:t>
            </w:r>
            <w:r w:rsidR="00DD7253">
              <w:rPr>
                <w:b/>
                <w:bCs/>
                <w:sz w:val="32"/>
                <w:szCs w:val="32"/>
              </w:rPr>
              <w:t>Q</w:t>
            </w:r>
            <w:r w:rsidR="00DD7253" w:rsidRPr="00D44B17">
              <w:rPr>
                <w:b/>
                <w:bCs/>
                <w:sz w:val="32"/>
                <w:szCs w:val="32"/>
              </w:rPr>
              <w:t>uery: -</w:t>
            </w:r>
            <w:r w:rsidRPr="00D44B17">
              <w:rPr>
                <w:b/>
                <w:bCs/>
                <w:sz w:val="32"/>
                <w:szCs w:val="32"/>
              </w:rPr>
              <w:t>  </w:t>
            </w:r>
          </w:p>
          <w:p w14:paraId="412709C9" w14:textId="77777777" w:rsidR="001E3A4F" w:rsidRDefault="001E3A4F" w:rsidP="00A6519C">
            <w:pPr>
              <w:rPr>
                <w:sz w:val="32"/>
                <w:szCs w:val="32"/>
              </w:rPr>
            </w:pPr>
          </w:p>
          <w:p w14:paraId="2A8FDB1A" w14:textId="480BF533" w:rsidR="00A6519C" w:rsidRPr="00B639A3" w:rsidRDefault="00A6519C" w:rsidP="00A6519C">
            <w:pPr>
              <w:rPr>
                <w:sz w:val="32"/>
                <w:szCs w:val="32"/>
              </w:rPr>
            </w:pPr>
            <w:r w:rsidRPr="00B639A3">
              <w:rPr>
                <w:sz w:val="32"/>
                <w:szCs w:val="32"/>
              </w:rPr>
              <w:t>String sql = "SELECT * FROM Registration WHERE Email = ? AND Password = ?"</w:t>
            </w:r>
            <w:r w:rsidR="00DD7253">
              <w:rPr>
                <w:sz w:val="32"/>
                <w:szCs w:val="32"/>
              </w:rPr>
              <w:t>;</w:t>
            </w:r>
          </w:p>
          <w:p w14:paraId="6BD54990" w14:textId="1B5CB2E3" w:rsidR="00A6519C" w:rsidRDefault="00A6519C" w:rsidP="00A6519C"/>
          <w:p w14:paraId="4E475F3E" w14:textId="77777777" w:rsidR="001E3A4F" w:rsidRDefault="001E3A4F" w:rsidP="00A6519C"/>
          <w:p w14:paraId="70740056" w14:textId="77777777" w:rsidR="00A6519C" w:rsidRP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2BA0B20D" wp14:editId="4EDB7164">
                  <wp:extent cx="5735955" cy="1080770"/>
                  <wp:effectExtent l="19050" t="0" r="0" b="0"/>
                  <wp:docPr id="3" name="Picture 7" descr="https://lh5.googleusercontent.com/EyBt45pDf_WZc9RswHVsnDA_xqFCoe990vonz3puDRxmowRWxKyw2qcgndEtfcJBH7ASnYSQIU3nvV0twx1WHNl-ulBHZFIa8gFL-u2w5kCQqryvnKOrQm-5UlPvXHa1SEQ5b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yBt45pDf_WZc9RswHVsnDA_xqFCoe990vonz3puDRxmowRWxKyw2qcgndEtfcJBH7ASnYSQIU3nvV0twx1WHNl-ulBHZFIa8gFL-u2w5kCQqryvnKOrQm-5UlPvXHa1SEQ5be4"/>
                          <pic:cNvPicPr>
                            <a:picLocks noChangeAspect="1" noChangeArrowheads="1"/>
                          </pic:cNvPicPr>
                        </pic:nvPicPr>
                        <pic:blipFill>
                          <a:blip r:embed="rId13" cstate="print"/>
                          <a:srcRect/>
                          <a:stretch>
                            <a:fillRect/>
                          </a:stretch>
                        </pic:blipFill>
                        <pic:spPr bwMode="auto">
                          <a:xfrm>
                            <a:off x="0" y="0"/>
                            <a:ext cx="5735955" cy="1080770"/>
                          </a:xfrm>
                          <a:prstGeom prst="rect">
                            <a:avLst/>
                          </a:prstGeom>
                          <a:noFill/>
                          <a:ln w="9525">
                            <a:noFill/>
                            <a:miter lim="800000"/>
                            <a:headEnd/>
                            <a:tailEnd/>
                          </a:ln>
                        </pic:spPr>
                      </pic:pic>
                    </a:graphicData>
                  </a:graphic>
                </wp:inline>
              </w:drawing>
            </w:r>
          </w:p>
          <w:p w14:paraId="2D3DDA28" w14:textId="263665E5" w:rsidR="0029139A" w:rsidRDefault="0029139A" w:rsidP="0029139A"/>
          <w:p w14:paraId="0FEFD810" w14:textId="77777777" w:rsidR="00EF1312" w:rsidRDefault="00EF1312" w:rsidP="0029139A"/>
          <w:p w14:paraId="38E631E5" w14:textId="77777777" w:rsidR="00D44B17" w:rsidRDefault="00D44B17" w:rsidP="0029139A">
            <w:pPr>
              <w:pStyle w:val="Heading2"/>
            </w:pPr>
          </w:p>
          <w:p w14:paraId="24C1B577" w14:textId="77777777" w:rsidR="001E3A4F" w:rsidRDefault="001E3A4F" w:rsidP="0029139A">
            <w:pPr>
              <w:pStyle w:val="Heading2"/>
            </w:pPr>
          </w:p>
          <w:p w14:paraId="6A4F3215" w14:textId="77777777" w:rsidR="001E3A4F" w:rsidRDefault="001E3A4F" w:rsidP="0029139A">
            <w:pPr>
              <w:pStyle w:val="Heading2"/>
            </w:pPr>
          </w:p>
          <w:p w14:paraId="127E1D1E" w14:textId="77777777" w:rsidR="001E3A4F" w:rsidRDefault="001E3A4F" w:rsidP="0029139A">
            <w:pPr>
              <w:pStyle w:val="Heading2"/>
            </w:pPr>
          </w:p>
          <w:p w14:paraId="40486E27" w14:textId="77777777" w:rsidR="001E3A4F" w:rsidRDefault="001E3A4F" w:rsidP="0029139A">
            <w:pPr>
              <w:pStyle w:val="Heading2"/>
            </w:pPr>
          </w:p>
          <w:p w14:paraId="3A2D33D9" w14:textId="77777777" w:rsidR="001E3A4F" w:rsidRDefault="001E3A4F" w:rsidP="0029139A">
            <w:pPr>
              <w:pStyle w:val="Heading2"/>
            </w:pPr>
          </w:p>
          <w:p w14:paraId="50A57E8D" w14:textId="77777777" w:rsidR="001E3A4F" w:rsidRDefault="001E3A4F" w:rsidP="0029139A">
            <w:pPr>
              <w:pStyle w:val="Heading2"/>
            </w:pPr>
          </w:p>
          <w:p w14:paraId="04A7C897" w14:textId="77777777" w:rsidR="001E3A4F" w:rsidRDefault="001E3A4F" w:rsidP="0029139A">
            <w:pPr>
              <w:pStyle w:val="Heading2"/>
            </w:pPr>
          </w:p>
          <w:p w14:paraId="746C134E" w14:textId="77777777" w:rsidR="001E3A4F" w:rsidRDefault="001E3A4F" w:rsidP="0029139A">
            <w:pPr>
              <w:pStyle w:val="Heading2"/>
            </w:pPr>
          </w:p>
          <w:p w14:paraId="7CF31CB0" w14:textId="77777777" w:rsidR="001E3A4F" w:rsidRDefault="001E3A4F" w:rsidP="0029139A">
            <w:pPr>
              <w:pStyle w:val="Heading2"/>
            </w:pPr>
          </w:p>
          <w:p w14:paraId="102CD0FA" w14:textId="77777777" w:rsidR="00DD7253" w:rsidRDefault="00DD7253" w:rsidP="0029139A">
            <w:pPr>
              <w:pStyle w:val="Heading2"/>
            </w:pPr>
          </w:p>
          <w:p w14:paraId="38E6EE33" w14:textId="4BA19062" w:rsidR="0029139A" w:rsidRDefault="0029139A" w:rsidP="0029139A">
            <w:pPr>
              <w:pStyle w:val="Heading2"/>
            </w:pPr>
            <w:r>
              <w:t>Edit Profile</w:t>
            </w:r>
          </w:p>
          <w:p w14:paraId="6E68F3DE" w14:textId="77777777" w:rsidR="00EF1312" w:rsidRDefault="00EF1312" w:rsidP="00B639A3">
            <w:pPr>
              <w:rPr>
                <w:sz w:val="32"/>
                <w:szCs w:val="32"/>
              </w:rPr>
            </w:pPr>
          </w:p>
          <w:p w14:paraId="0E4CE0D0" w14:textId="023639C9" w:rsidR="00A6519C" w:rsidRPr="00D44B17" w:rsidRDefault="00A6519C" w:rsidP="00B639A3">
            <w:pPr>
              <w:rPr>
                <w:b/>
                <w:bCs/>
                <w:sz w:val="32"/>
                <w:szCs w:val="32"/>
              </w:rPr>
            </w:pPr>
            <w:r w:rsidRPr="00D44B17">
              <w:rPr>
                <w:b/>
                <w:bCs/>
                <w:sz w:val="32"/>
                <w:szCs w:val="32"/>
              </w:rPr>
              <w:t>Time Complexity:</w:t>
            </w:r>
            <w:r w:rsidR="00D44B17" w:rsidRPr="00D44B17">
              <w:rPr>
                <w:b/>
                <w:bCs/>
                <w:sz w:val="32"/>
                <w:szCs w:val="32"/>
              </w:rPr>
              <w:t xml:space="preserve"> </w:t>
            </w:r>
            <w:r w:rsidRPr="00D44B17">
              <w:rPr>
                <w:b/>
                <w:bCs/>
                <w:sz w:val="32"/>
                <w:szCs w:val="32"/>
              </w:rPr>
              <w:t>O(m*n*o)</w:t>
            </w:r>
          </w:p>
          <w:p w14:paraId="2090442B" w14:textId="77777777" w:rsidR="00D44B17" w:rsidRDefault="00D44B17" w:rsidP="00A6519C">
            <w:pPr>
              <w:rPr>
                <w:sz w:val="32"/>
                <w:szCs w:val="32"/>
              </w:rPr>
            </w:pPr>
          </w:p>
          <w:p w14:paraId="1B01DB38" w14:textId="6DF54DE7" w:rsidR="00A6519C" w:rsidRDefault="00DD7253" w:rsidP="00A6519C">
            <w:pPr>
              <w:rPr>
                <w:sz w:val="32"/>
                <w:szCs w:val="32"/>
              </w:rPr>
            </w:pPr>
            <w:r>
              <w:rPr>
                <w:sz w:val="32"/>
                <w:szCs w:val="32"/>
              </w:rPr>
              <w:t>W</w:t>
            </w:r>
            <w:r w:rsidR="00A6519C" w:rsidRPr="00B639A3">
              <w:rPr>
                <w:sz w:val="32"/>
                <w:szCs w:val="32"/>
              </w:rPr>
              <w:t>here</w:t>
            </w:r>
            <w:r>
              <w:rPr>
                <w:sz w:val="32"/>
                <w:szCs w:val="32"/>
              </w:rPr>
              <w:t>,</w:t>
            </w:r>
          </w:p>
          <w:p w14:paraId="76BA867C" w14:textId="77777777" w:rsidR="00DD7253" w:rsidRPr="00B639A3" w:rsidRDefault="00DD7253" w:rsidP="00A6519C">
            <w:pPr>
              <w:rPr>
                <w:sz w:val="32"/>
                <w:szCs w:val="32"/>
              </w:rPr>
            </w:pPr>
          </w:p>
          <w:p w14:paraId="3143AC84" w14:textId="2C7F4B15" w:rsidR="00A6519C" w:rsidRPr="00B639A3" w:rsidRDefault="00DD7253" w:rsidP="00A6519C">
            <w:pPr>
              <w:rPr>
                <w:sz w:val="32"/>
                <w:szCs w:val="32"/>
              </w:rPr>
            </w:pPr>
            <w:r>
              <w:rPr>
                <w:sz w:val="32"/>
                <w:szCs w:val="32"/>
              </w:rPr>
              <w:t xml:space="preserve">m </w:t>
            </w:r>
            <w:r w:rsidR="00A6519C" w:rsidRPr="00B639A3">
              <w:rPr>
                <w:sz w:val="32"/>
                <w:szCs w:val="32"/>
              </w:rPr>
              <w:t>=</w:t>
            </w:r>
            <w:r>
              <w:rPr>
                <w:sz w:val="32"/>
                <w:szCs w:val="32"/>
              </w:rPr>
              <w:t xml:space="preserve"> </w:t>
            </w:r>
            <w:r w:rsidR="00A6519C" w:rsidRPr="00B639A3">
              <w:rPr>
                <w:sz w:val="32"/>
                <w:szCs w:val="32"/>
              </w:rPr>
              <w:t>no.</w:t>
            </w:r>
            <w:r>
              <w:rPr>
                <w:sz w:val="32"/>
                <w:szCs w:val="32"/>
              </w:rPr>
              <w:t xml:space="preserve"> </w:t>
            </w:r>
            <w:r w:rsidR="00A6519C" w:rsidRPr="00B639A3">
              <w:rPr>
                <w:sz w:val="32"/>
                <w:szCs w:val="32"/>
              </w:rPr>
              <w:t xml:space="preserve">of records in </w:t>
            </w:r>
            <w:r>
              <w:rPr>
                <w:sz w:val="32"/>
                <w:szCs w:val="32"/>
              </w:rPr>
              <w:t>R</w:t>
            </w:r>
            <w:r w:rsidR="00A6519C" w:rsidRPr="00B639A3">
              <w:rPr>
                <w:sz w:val="32"/>
                <w:szCs w:val="32"/>
              </w:rPr>
              <w:t>egistration table</w:t>
            </w:r>
          </w:p>
          <w:p w14:paraId="18472265" w14:textId="35ED6A97" w:rsidR="00D44B17" w:rsidRDefault="00A6519C" w:rsidP="00A6519C">
            <w:pPr>
              <w:rPr>
                <w:sz w:val="32"/>
                <w:szCs w:val="32"/>
              </w:rPr>
            </w:pPr>
            <w:r w:rsidRPr="00B639A3">
              <w:rPr>
                <w:sz w:val="32"/>
                <w:szCs w:val="32"/>
              </w:rPr>
              <w:t>n</w:t>
            </w:r>
            <w:r w:rsidR="00DD7253">
              <w:rPr>
                <w:sz w:val="32"/>
                <w:szCs w:val="32"/>
              </w:rPr>
              <w:t xml:space="preserve"> </w:t>
            </w:r>
            <w:r w:rsidRPr="00B639A3">
              <w:rPr>
                <w:sz w:val="32"/>
                <w:szCs w:val="32"/>
              </w:rPr>
              <w:t>=</w:t>
            </w:r>
            <w:r w:rsidR="00DD7253">
              <w:rPr>
                <w:sz w:val="32"/>
                <w:szCs w:val="32"/>
              </w:rPr>
              <w:t xml:space="preserve"> </w:t>
            </w:r>
            <w:r w:rsidRPr="00B639A3">
              <w:rPr>
                <w:sz w:val="32"/>
                <w:szCs w:val="32"/>
              </w:rPr>
              <w:t>no.</w:t>
            </w:r>
            <w:r w:rsidR="00DD7253">
              <w:rPr>
                <w:sz w:val="32"/>
                <w:szCs w:val="32"/>
              </w:rPr>
              <w:t xml:space="preserve"> </w:t>
            </w:r>
            <w:r w:rsidRPr="00B639A3">
              <w:rPr>
                <w:sz w:val="32"/>
                <w:szCs w:val="32"/>
              </w:rPr>
              <w:t>of columns</w:t>
            </w:r>
            <w:r w:rsidR="00DD7253">
              <w:rPr>
                <w:sz w:val="32"/>
                <w:szCs w:val="32"/>
              </w:rPr>
              <w:t xml:space="preserve"> in Registration table</w:t>
            </w:r>
          </w:p>
          <w:p w14:paraId="6DCBA19D" w14:textId="77777777" w:rsidR="00DD7253" w:rsidRDefault="00DD7253" w:rsidP="00A6519C">
            <w:pPr>
              <w:rPr>
                <w:sz w:val="32"/>
                <w:szCs w:val="32"/>
              </w:rPr>
            </w:pPr>
          </w:p>
          <w:p w14:paraId="51C28258" w14:textId="254049CA" w:rsidR="00DD7253" w:rsidRDefault="00DD7253" w:rsidP="00A6519C">
            <w:pPr>
              <w:rPr>
                <w:sz w:val="32"/>
                <w:szCs w:val="32"/>
              </w:rPr>
            </w:pPr>
            <w:r w:rsidRPr="00B639A3">
              <w:rPr>
                <w:sz w:val="32"/>
                <w:szCs w:val="32"/>
              </w:rPr>
              <w:t>(</w:t>
            </w:r>
            <w:r>
              <w:rPr>
                <w:sz w:val="32"/>
                <w:szCs w:val="32"/>
              </w:rPr>
              <w:t>H</w:t>
            </w:r>
            <w:r w:rsidRPr="00B639A3">
              <w:rPr>
                <w:sz w:val="32"/>
                <w:szCs w:val="32"/>
              </w:rPr>
              <w:t xml:space="preserve">ere 7 </w:t>
            </w:r>
            <w:r>
              <w:rPr>
                <w:sz w:val="32"/>
                <w:szCs w:val="32"/>
              </w:rPr>
              <w:t>fields are:</w:t>
            </w:r>
            <w:r w:rsidRPr="00B639A3">
              <w:rPr>
                <w:sz w:val="32"/>
                <w:szCs w:val="32"/>
              </w:rPr>
              <w:t> r.Name, r.DOB, r.Email, r.Mobile_Number, r.Gender, r.Address, r.Password)</w:t>
            </w:r>
          </w:p>
          <w:p w14:paraId="644170E7" w14:textId="77777777" w:rsidR="00DD7253" w:rsidRDefault="00DD7253" w:rsidP="00DD7253">
            <w:pPr>
              <w:rPr>
                <w:sz w:val="32"/>
                <w:szCs w:val="32"/>
              </w:rPr>
            </w:pPr>
          </w:p>
          <w:p w14:paraId="43A3F250" w14:textId="48618D39" w:rsidR="00DD7253" w:rsidRPr="00B639A3" w:rsidRDefault="00DD7253" w:rsidP="00DD7253">
            <w:pPr>
              <w:rPr>
                <w:sz w:val="32"/>
                <w:szCs w:val="32"/>
              </w:rPr>
            </w:pPr>
            <w:r>
              <w:rPr>
                <w:sz w:val="32"/>
                <w:szCs w:val="32"/>
              </w:rPr>
              <w:t xml:space="preserve">o </w:t>
            </w:r>
            <w:r w:rsidRPr="00B639A3">
              <w:rPr>
                <w:sz w:val="32"/>
                <w:szCs w:val="32"/>
              </w:rPr>
              <w:t>=</w:t>
            </w:r>
            <w:r>
              <w:rPr>
                <w:sz w:val="32"/>
                <w:szCs w:val="32"/>
              </w:rPr>
              <w:t xml:space="preserve"> </w:t>
            </w:r>
            <w:r w:rsidRPr="00B639A3">
              <w:rPr>
                <w:sz w:val="32"/>
                <w:szCs w:val="32"/>
              </w:rPr>
              <w:t>no.</w:t>
            </w:r>
            <w:r>
              <w:rPr>
                <w:sz w:val="32"/>
                <w:szCs w:val="32"/>
              </w:rPr>
              <w:t xml:space="preserve"> </w:t>
            </w:r>
            <w:r w:rsidRPr="00B639A3">
              <w:rPr>
                <w:sz w:val="32"/>
                <w:szCs w:val="32"/>
              </w:rPr>
              <w:t xml:space="preserve">of records in </w:t>
            </w:r>
            <w:r>
              <w:rPr>
                <w:sz w:val="32"/>
                <w:szCs w:val="32"/>
              </w:rPr>
              <w:t>L</w:t>
            </w:r>
            <w:r w:rsidRPr="00B639A3">
              <w:rPr>
                <w:sz w:val="32"/>
                <w:szCs w:val="32"/>
              </w:rPr>
              <w:t>ogin table</w:t>
            </w:r>
          </w:p>
          <w:p w14:paraId="09469666" w14:textId="77777777" w:rsidR="00DD7253" w:rsidRDefault="00DD7253" w:rsidP="00A6519C">
            <w:pPr>
              <w:rPr>
                <w:sz w:val="32"/>
                <w:szCs w:val="32"/>
              </w:rPr>
            </w:pPr>
          </w:p>
          <w:p w14:paraId="0C3E0E23" w14:textId="202E3937"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 xml:space="preserve">ere 7 </w:t>
            </w:r>
            <w:r w:rsidR="00DD7253">
              <w:rPr>
                <w:sz w:val="32"/>
                <w:szCs w:val="32"/>
              </w:rPr>
              <w:t>fields are:</w:t>
            </w:r>
            <w:r w:rsidRPr="00B639A3">
              <w:rPr>
                <w:sz w:val="32"/>
                <w:szCs w:val="32"/>
              </w:rPr>
              <w:t> </w:t>
            </w:r>
            <w:proofErr w:type="gramStart"/>
            <w:r w:rsidRPr="00B639A3">
              <w:rPr>
                <w:sz w:val="32"/>
                <w:szCs w:val="32"/>
              </w:rPr>
              <w:t>r.Name</w:t>
            </w:r>
            <w:proofErr w:type="gramEnd"/>
            <w:r w:rsidRPr="00B639A3">
              <w:rPr>
                <w:sz w:val="32"/>
                <w:szCs w:val="32"/>
              </w:rPr>
              <w:t>, r.DOB, r.Email, r.Mobile_Number, r.Gender, r.Address, r.Password)</w:t>
            </w:r>
          </w:p>
          <w:p w14:paraId="78915D1C" w14:textId="35EE75B5" w:rsidR="00A6519C" w:rsidRPr="00B639A3" w:rsidRDefault="00A6519C" w:rsidP="00A6519C">
            <w:pPr>
              <w:rPr>
                <w:sz w:val="32"/>
                <w:szCs w:val="32"/>
              </w:rPr>
            </w:pPr>
          </w:p>
          <w:p w14:paraId="7BADEE2F" w14:textId="344714E7" w:rsidR="00A6519C" w:rsidRDefault="00A6519C" w:rsidP="00B639A3">
            <w:pPr>
              <w:rPr>
                <w:b/>
                <w:bCs/>
                <w:sz w:val="32"/>
                <w:szCs w:val="32"/>
              </w:rPr>
            </w:pPr>
            <w:r w:rsidRPr="00D44B17">
              <w:rPr>
                <w:b/>
                <w:bCs/>
                <w:sz w:val="32"/>
                <w:szCs w:val="32"/>
              </w:rPr>
              <w:t>S</w:t>
            </w:r>
            <w:r w:rsidR="00DD7253">
              <w:rPr>
                <w:b/>
                <w:bCs/>
                <w:sz w:val="32"/>
                <w:szCs w:val="32"/>
              </w:rPr>
              <w:t>QL</w:t>
            </w:r>
            <w:r w:rsidRPr="00D44B17">
              <w:rPr>
                <w:b/>
                <w:bCs/>
                <w:sz w:val="32"/>
                <w:szCs w:val="32"/>
              </w:rPr>
              <w:t xml:space="preserve"> </w:t>
            </w:r>
            <w:r w:rsidR="00DD7253">
              <w:rPr>
                <w:b/>
                <w:bCs/>
                <w:sz w:val="32"/>
                <w:szCs w:val="32"/>
              </w:rPr>
              <w:t>Q</w:t>
            </w:r>
            <w:r w:rsidR="00DD7253" w:rsidRPr="00D44B17">
              <w:rPr>
                <w:b/>
                <w:bCs/>
                <w:sz w:val="32"/>
                <w:szCs w:val="32"/>
              </w:rPr>
              <w:t>uery: -</w:t>
            </w:r>
            <w:r w:rsidRPr="00D44B17">
              <w:rPr>
                <w:b/>
                <w:bCs/>
                <w:sz w:val="32"/>
                <w:szCs w:val="32"/>
              </w:rPr>
              <w:t>  </w:t>
            </w:r>
          </w:p>
          <w:p w14:paraId="50456747" w14:textId="77777777" w:rsidR="001E3A4F" w:rsidRPr="00D44B17" w:rsidRDefault="001E3A4F" w:rsidP="00B639A3">
            <w:pPr>
              <w:rPr>
                <w:b/>
                <w:bCs/>
                <w:sz w:val="32"/>
                <w:szCs w:val="32"/>
              </w:rPr>
            </w:pPr>
          </w:p>
          <w:p w14:paraId="5A977A62" w14:textId="77777777" w:rsidR="00A6519C" w:rsidRPr="00B639A3" w:rsidRDefault="00A6519C" w:rsidP="00A6519C">
            <w:pPr>
              <w:rPr>
                <w:sz w:val="32"/>
                <w:szCs w:val="32"/>
              </w:rPr>
            </w:pPr>
            <w:r w:rsidRPr="00B639A3">
              <w:rPr>
                <w:sz w:val="32"/>
                <w:szCs w:val="32"/>
              </w:rPr>
              <w:t>query1 = "SELECT r.Name, r.DOB, r.Email, r.Mobile_Number, r.Gender, r.Address, r.Password FROM Registration r, Login l WHERE  r.Email = l.UID";</w:t>
            </w:r>
          </w:p>
          <w:p w14:paraId="003EDE71" w14:textId="115EA5BC" w:rsidR="00A6519C" w:rsidRDefault="00A6519C" w:rsidP="00A6519C"/>
          <w:p w14:paraId="7708C60E" w14:textId="77777777" w:rsidR="001E3A4F" w:rsidRDefault="001E3A4F" w:rsidP="00A6519C"/>
          <w:p w14:paraId="06E84A8E" w14:textId="77777777" w:rsidR="00A6519C" w:rsidRP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5399ECE8" wp14:editId="7956F242">
                  <wp:extent cx="6145530" cy="640080"/>
                  <wp:effectExtent l="0" t="0" r="0" b="0"/>
                  <wp:docPr id="5" name="Picture 10" descr="https://lh4.googleusercontent.com/UrYHA1SirfM7GTL61tvFlICyMskSaXNd-DDUEh-p1Zh0fXVlGwCr2qvHLDGIVO1Ze21O9E3W3KzhQFvqyNdi4th2UlZ44E4kQypHQzKKxiePxkthAdpZpfhuteq-1wX6kCqqh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UrYHA1SirfM7GTL61tvFlICyMskSaXNd-DDUEh-p1Zh0fXVlGwCr2qvHLDGIVO1Ze21O9E3W3KzhQFvqyNdi4th2UlZ44E4kQypHQzKKxiePxkthAdpZpfhuteq-1wX6kCqqhl0"/>
                          <pic:cNvPicPr>
                            <a:picLocks noChangeAspect="1" noChangeArrowheads="1"/>
                          </pic:cNvPicPr>
                        </pic:nvPicPr>
                        <pic:blipFill>
                          <a:blip r:embed="rId14" cstate="print"/>
                          <a:srcRect/>
                          <a:stretch>
                            <a:fillRect/>
                          </a:stretch>
                        </pic:blipFill>
                        <pic:spPr bwMode="auto">
                          <a:xfrm>
                            <a:off x="0" y="0"/>
                            <a:ext cx="6157099" cy="641285"/>
                          </a:xfrm>
                          <a:prstGeom prst="rect">
                            <a:avLst/>
                          </a:prstGeom>
                          <a:noFill/>
                          <a:ln w="9525">
                            <a:noFill/>
                            <a:miter lim="800000"/>
                            <a:headEnd/>
                            <a:tailEnd/>
                          </a:ln>
                        </pic:spPr>
                      </pic:pic>
                    </a:graphicData>
                  </a:graphic>
                </wp:inline>
              </w:drawing>
            </w:r>
          </w:p>
          <w:p w14:paraId="1880D13A" w14:textId="77777777" w:rsidR="0029139A" w:rsidRDefault="0029139A" w:rsidP="0029139A"/>
          <w:p w14:paraId="3EACDFFC" w14:textId="77777777" w:rsidR="00EF1312" w:rsidRDefault="00EF1312" w:rsidP="0029139A">
            <w:pPr>
              <w:pStyle w:val="Heading2"/>
            </w:pPr>
          </w:p>
          <w:p w14:paraId="0D1A7123" w14:textId="77777777" w:rsidR="001E3A4F" w:rsidRDefault="001E3A4F" w:rsidP="0029139A">
            <w:pPr>
              <w:pStyle w:val="Heading2"/>
            </w:pPr>
          </w:p>
          <w:p w14:paraId="39E29EE5" w14:textId="77777777" w:rsidR="001E3A4F" w:rsidRDefault="001E3A4F" w:rsidP="0029139A">
            <w:pPr>
              <w:pStyle w:val="Heading2"/>
            </w:pPr>
          </w:p>
          <w:p w14:paraId="1D7A64DA" w14:textId="77777777" w:rsidR="001E3A4F" w:rsidRDefault="001E3A4F" w:rsidP="0029139A">
            <w:pPr>
              <w:pStyle w:val="Heading2"/>
            </w:pPr>
          </w:p>
          <w:p w14:paraId="5379A28B" w14:textId="77777777" w:rsidR="001E3A4F" w:rsidRDefault="001E3A4F" w:rsidP="0029139A">
            <w:pPr>
              <w:pStyle w:val="Heading2"/>
            </w:pPr>
          </w:p>
          <w:p w14:paraId="2D100839" w14:textId="77777777" w:rsidR="001E3A4F" w:rsidRDefault="001E3A4F" w:rsidP="0029139A">
            <w:pPr>
              <w:pStyle w:val="Heading2"/>
            </w:pPr>
          </w:p>
          <w:p w14:paraId="4D1DF577" w14:textId="77777777" w:rsidR="001E3A4F" w:rsidRDefault="001E3A4F" w:rsidP="0029139A">
            <w:pPr>
              <w:pStyle w:val="Heading2"/>
            </w:pPr>
          </w:p>
          <w:p w14:paraId="68CDF5F3" w14:textId="77777777" w:rsidR="00DD7253" w:rsidRDefault="00DD7253" w:rsidP="0029139A">
            <w:pPr>
              <w:pStyle w:val="Heading2"/>
            </w:pPr>
          </w:p>
          <w:p w14:paraId="20E7634C" w14:textId="755E0058" w:rsidR="0029139A" w:rsidRDefault="0029139A" w:rsidP="0029139A">
            <w:pPr>
              <w:pStyle w:val="Heading2"/>
            </w:pPr>
            <w:r>
              <w:t>Bill Generation</w:t>
            </w:r>
          </w:p>
          <w:p w14:paraId="0F8386A2" w14:textId="4E28DAB6" w:rsidR="00A6519C" w:rsidRDefault="00A6519C" w:rsidP="00B639A3">
            <w:pPr>
              <w:rPr>
                <w:b/>
                <w:bCs/>
                <w:sz w:val="32"/>
                <w:szCs w:val="32"/>
              </w:rPr>
            </w:pPr>
            <w:r w:rsidRPr="00A6519C">
              <w:rPr>
                <w:rFonts w:ascii="Times New Roman" w:eastAsia="Times New Roman" w:hAnsi="Times New Roman" w:cs="Times New Roman"/>
                <w:lang w:bidi="hi-IN"/>
              </w:rPr>
              <w:br/>
            </w:r>
            <w:r w:rsidRPr="001E3A4F">
              <w:rPr>
                <w:b/>
                <w:bCs/>
                <w:sz w:val="32"/>
                <w:szCs w:val="32"/>
              </w:rPr>
              <w:t>Time Complexity:</w:t>
            </w:r>
            <w:r w:rsidR="001E3A4F" w:rsidRPr="001E3A4F">
              <w:rPr>
                <w:b/>
                <w:bCs/>
                <w:sz w:val="32"/>
                <w:szCs w:val="32"/>
              </w:rPr>
              <w:t xml:space="preserve"> </w:t>
            </w:r>
            <w:proofErr w:type="gramStart"/>
            <w:r w:rsidRPr="001E3A4F">
              <w:rPr>
                <w:b/>
                <w:bCs/>
                <w:sz w:val="32"/>
                <w:szCs w:val="32"/>
              </w:rPr>
              <w:t>O( klog</w:t>
            </w:r>
            <w:proofErr w:type="gramEnd"/>
            <w:r w:rsidRPr="001E3A4F">
              <w:rPr>
                <w:b/>
                <w:bCs/>
                <w:sz w:val="32"/>
                <w:szCs w:val="32"/>
              </w:rPr>
              <w:t>(k)*m*n)</w:t>
            </w:r>
          </w:p>
          <w:p w14:paraId="105B4825" w14:textId="77777777" w:rsidR="001E3A4F" w:rsidRPr="001E3A4F" w:rsidRDefault="001E3A4F" w:rsidP="00B639A3">
            <w:pPr>
              <w:rPr>
                <w:rFonts w:ascii="Times New Roman" w:eastAsia="Times New Roman" w:hAnsi="Times New Roman" w:cs="Times New Roman"/>
                <w:b/>
                <w:bCs/>
                <w:lang w:bidi="hi-IN"/>
              </w:rPr>
            </w:pPr>
          </w:p>
          <w:p w14:paraId="38FB777D" w14:textId="411EEC44" w:rsidR="00A6519C" w:rsidRDefault="00DD7253" w:rsidP="00A6519C">
            <w:pPr>
              <w:rPr>
                <w:sz w:val="32"/>
                <w:szCs w:val="32"/>
              </w:rPr>
            </w:pPr>
            <w:r>
              <w:rPr>
                <w:sz w:val="32"/>
                <w:szCs w:val="32"/>
              </w:rPr>
              <w:t>W</w:t>
            </w:r>
            <w:r w:rsidR="00A6519C" w:rsidRPr="00B639A3">
              <w:rPr>
                <w:sz w:val="32"/>
                <w:szCs w:val="32"/>
              </w:rPr>
              <w:t>here</w:t>
            </w:r>
            <w:r>
              <w:rPr>
                <w:sz w:val="32"/>
                <w:szCs w:val="32"/>
              </w:rPr>
              <w:t>,</w:t>
            </w:r>
          </w:p>
          <w:p w14:paraId="5A5AB7EE" w14:textId="77777777" w:rsidR="00DD7253" w:rsidRPr="00B639A3" w:rsidRDefault="00DD7253" w:rsidP="00A6519C">
            <w:pPr>
              <w:rPr>
                <w:sz w:val="32"/>
                <w:szCs w:val="32"/>
              </w:rPr>
            </w:pPr>
          </w:p>
          <w:p w14:paraId="2223BBF2" w14:textId="642176EE" w:rsidR="00A6519C" w:rsidRPr="00B639A3" w:rsidRDefault="00DD7253" w:rsidP="00A6519C">
            <w:pPr>
              <w:rPr>
                <w:sz w:val="32"/>
                <w:szCs w:val="32"/>
              </w:rPr>
            </w:pPr>
            <w:r>
              <w:rPr>
                <w:sz w:val="32"/>
                <w:szCs w:val="32"/>
              </w:rPr>
              <w:t xml:space="preserve">m </w:t>
            </w:r>
            <w:r w:rsidR="00A6519C" w:rsidRPr="00B639A3">
              <w:rPr>
                <w:sz w:val="32"/>
                <w:szCs w:val="32"/>
              </w:rPr>
              <w:t xml:space="preserve">= no. Of records in </w:t>
            </w:r>
            <w:r>
              <w:rPr>
                <w:sz w:val="32"/>
                <w:szCs w:val="32"/>
              </w:rPr>
              <w:t>P</w:t>
            </w:r>
            <w:r w:rsidR="00A6519C" w:rsidRPr="00B639A3">
              <w:rPr>
                <w:sz w:val="32"/>
                <w:szCs w:val="32"/>
              </w:rPr>
              <w:t>roduct</w:t>
            </w:r>
            <w:r>
              <w:rPr>
                <w:sz w:val="32"/>
                <w:szCs w:val="32"/>
              </w:rPr>
              <w:t>Records table</w:t>
            </w:r>
          </w:p>
          <w:p w14:paraId="6B929CEE" w14:textId="03658B9C" w:rsidR="00DD7253" w:rsidRDefault="00A6519C" w:rsidP="00A6519C">
            <w:pPr>
              <w:rPr>
                <w:sz w:val="32"/>
                <w:szCs w:val="32"/>
              </w:rPr>
            </w:pPr>
            <w:r w:rsidRPr="00B639A3">
              <w:rPr>
                <w:sz w:val="32"/>
                <w:szCs w:val="32"/>
              </w:rPr>
              <w:t>n</w:t>
            </w:r>
            <w:r w:rsidR="00DD7253">
              <w:rPr>
                <w:sz w:val="32"/>
                <w:szCs w:val="32"/>
              </w:rPr>
              <w:t xml:space="preserve"> </w:t>
            </w:r>
            <w:r w:rsidRPr="00B639A3">
              <w:rPr>
                <w:sz w:val="32"/>
                <w:szCs w:val="32"/>
              </w:rPr>
              <w:t>=</w:t>
            </w:r>
            <w:r w:rsidR="00DD7253">
              <w:rPr>
                <w:sz w:val="32"/>
                <w:szCs w:val="32"/>
              </w:rPr>
              <w:t xml:space="preserve"> </w:t>
            </w:r>
            <w:r w:rsidRPr="00B639A3">
              <w:rPr>
                <w:sz w:val="32"/>
                <w:szCs w:val="32"/>
              </w:rPr>
              <w:t xml:space="preserve">no. Of columns </w:t>
            </w:r>
            <w:r w:rsidR="00DD7253">
              <w:rPr>
                <w:sz w:val="32"/>
                <w:szCs w:val="32"/>
              </w:rPr>
              <w:t>in ProductRecords table</w:t>
            </w:r>
          </w:p>
          <w:p w14:paraId="7A7BF6D6" w14:textId="77777777" w:rsidR="00DD7253" w:rsidRDefault="00DD7253" w:rsidP="00A6519C">
            <w:pPr>
              <w:rPr>
                <w:sz w:val="32"/>
                <w:szCs w:val="32"/>
              </w:rPr>
            </w:pPr>
          </w:p>
          <w:p w14:paraId="4FEDFBF8" w14:textId="6B75D0D4" w:rsidR="00A6519C" w:rsidRPr="00B639A3" w:rsidRDefault="00A6519C" w:rsidP="00A6519C">
            <w:pPr>
              <w:rPr>
                <w:sz w:val="32"/>
                <w:szCs w:val="32"/>
              </w:rPr>
            </w:pPr>
            <w:r w:rsidRPr="00B639A3">
              <w:rPr>
                <w:sz w:val="32"/>
                <w:szCs w:val="32"/>
              </w:rPr>
              <w:t>(</w:t>
            </w:r>
            <w:r w:rsidR="00DD7253">
              <w:rPr>
                <w:sz w:val="32"/>
                <w:szCs w:val="32"/>
              </w:rPr>
              <w:t>Here 2 fields are: C</w:t>
            </w:r>
            <w:r w:rsidRPr="00B639A3">
              <w:rPr>
                <w:sz w:val="32"/>
                <w:szCs w:val="32"/>
              </w:rPr>
              <w:t xml:space="preserve">ost, </w:t>
            </w:r>
            <w:r w:rsidR="00DD7253">
              <w:rPr>
                <w:sz w:val="32"/>
                <w:szCs w:val="32"/>
              </w:rPr>
              <w:t>P</w:t>
            </w:r>
            <w:r w:rsidRPr="00B639A3">
              <w:rPr>
                <w:sz w:val="32"/>
                <w:szCs w:val="32"/>
              </w:rPr>
              <w:t>roduct</w:t>
            </w:r>
            <w:r w:rsidR="00DD7253">
              <w:rPr>
                <w:sz w:val="32"/>
                <w:szCs w:val="32"/>
              </w:rPr>
              <w:t>N</w:t>
            </w:r>
            <w:r w:rsidRPr="00B639A3">
              <w:rPr>
                <w:sz w:val="32"/>
                <w:szCs w:val="32"/>
              </w:rPr>
              <w:t>ame)</w:t>
            </w:r>
          </w:p>
          <w:p w14:paraId="6402D45A" w14:textId="77777777" w:rsidR="00DD7253" w:rsidRDefault="00DD7253" w:rsidP="00A6519C">
            <w:pPr>
              <w:rPr>
                <w:sz w:val="32"/>
                <w:szCs w:val="32"/>
              </w:rPr>
            </w:pPr>
          </w:p>
          <w:p w14:paraId="05AD9562" w14:textId="00B96921" w:rsidR="001E3A4F" w:rsidRDefault="00A6519C" w:rsidP="00A6519C">
            <w:pPr>
              <w:rPr>
                <w:sz w:val="32"/>
                <w:szCs w:val="32"/>
              </w:rPr>
            </w:pPr>
            <w:r w:rsidRPr="00B639A3">
              <w:rPr>
                <w:sz w:val="32"/>
                <w:szCs w:val="32"/>
              </w:rPr>
              <w:t>k</w:t>
            </w:r>
            <w:r w:rsidR="00DD7253">
              <w:rPr>
                <w:sz w:val="32"/>
                <w:szCs w:val="32"/>
              </w:rPr>
              <w:t xml:space="preserve"> </w:t>
            </w:r>
            <w:r w:rsidRPr="00B639A3">
              <w:rPr>
                <w:sz w:val="32"/>
                <w:szCs w:val="32"/>
              </w:rPr>
              <w:t>=</w:t>
            </w:r>
            <w:r w:rsidR="00DD7253">
              <w:rPr>
                <w:sz w:val="32"/>
                <w:szCs w:val="32"/>
              </w:rPr>
              <w:t xml:space="preserve"> </w:t>
            </w:r>
            <w:r w:rsidRPr="00B639A3">
              <w:rPr>
                <w:sz w:val="32"/>
                <w:szCs w:val="32"/>
              </w:rPr>
              <w:t xml:space="preserve">no of records in </w:t>
            </w:r>
            <w:r w:rsidR="00DD7253">
              <w:rPr>
                <w:sz w:val="32"/>
                <w:szCs w:val="32"/>
              </w:rPr>
              <w:t>C</w:t>
            </w:r>
            <w:r w:rsidRPr="00B639A3">
              <w:rPr>
                <w:sz w:val="32"/>
                <w:szCs w:val="32"/>
              </w:rPr>
              <w:t>ustomer_</w:t>
            </w:r>
            <w:r w:rsidR="00DD7253">
              <w:rPr>
                <w:sz w:val="32"/>
                <w:szCs w:val="32"/>
              </w:rPr>
              <w:t>D</w:t>
            </w:r>
            <w:r w:rsidRPr="00B639A3">
              <w:rPr>
                <w:sz w:val="32"/>
                <w:szCs w:val="32"/>
              </w:rPr>
              <w:t>etails table</w:t>
            </w:r>
          </w:p>
          <w:p w14:paraId="29970457" w14:textId="77777777" w:rsidR="00DD7253" w:rsidRDefault="00DD7253" w:rsidP="00A6519C">
            <w:pPr>
              <w:rPr>
                <w:sz w:val="32"/>
                <w:szCs w:val="32"/>
              </w:rPr>
            </w:pPr>
          </w:p>
          <w:p w14:paraId="228965E7" w14:textId="25F9A894" w:rsidR="00A6519C" w:rsidRPr="00B639A3" w:rsidRDefault="00A6519C" w:rsidP="00A6519C">
            <w:pPr>
              <w:rPr>
                <w:sz w:val="32"/>
                <w:szCs w:val="32"/>
              </w:rPr>
            </w:pPr>
            <w:r w:rsidRPr="00B639A3">
              <w:rPr>
                <w:sz w:val="32"/>
                <w:szCs w:val="32"/>
              </w:rPr>
              <w:t>(</w:t>
            </w:r>
            <w:r w:rsidR="00DD7253">
              <w:rPr>
                <w:sz w:val="32"/>
                <w:szCs w:val="32"/>
              </w:rPr>
              <w:t>S</w:t>
            </w:r>
            <w:r w:rsidRPr="00B639A3">
              <w:rPr>
                <w:sz w:val="32"/>
                <w:szCs w:val="32"/>
              </w:rPr>
              <w:t>orting is performed acc</w:t>
            </w:r>
            <w:r w:rsidR="001E3A4F">
              <w:rPr>
                <w:sz w:val="32"/>
                <w:szCs w:val="32"/>
              </w:rPr>
              <w:t>ording</w:t>
            </w:r>
            <w:r w:rsidRPr="00B639A3">
              <w:rPr>
                <w:sz w:val="32"/>
                <w:szCs w:val="32"/>
              </w:rPr>
              <w:t xml:space="preserve"> to </w:t>
            </w:r>
            <w:r w:rsidR="00DD7253">
              <w:rPr>
                <w:sz w:val="32"/>
                <w:szCs w:val="32"/>
              </w:rPr>
              <w:t>B</w:t>
            </w:r>
            <w:r w:rsidRPr="00B639A3">
              <w:rPr>
                <w:sz w:val="32"/>
                <w:szCs w:val="32"/>
              </w:rPr>
              <w:t>ill</w:t>
            </w:r>
            <w:r w:rsidR="00DD7253">
              <w:rPr>
                <w:sz w:val="32"/>
                <w:szCs w:val="32"/>
              </w:rPr>
              <w:t>_N</w:t>
            </w:r>
            <w:r w:rsidRPr="00B639A3">
              <w:rPr>
                <w:sz w:val="32"/>
                <w:szCs w:val="32"/>
              </w:rPr>
              <w:t>o)</w:t>
            </w:r>
            <w:r w:rsidRPr="00B639A3">
              <w:rPr>
                <w:sz w:val="32"/>
                <w:szCs w:val="32"/>
              </w:rPr>
              <w:br/>
            </w:r>
          </w:p>
          <w:p w14:paraId="0C171607" w14:textId="5350C172" w:rsidR="00A6519C" w:rsidRDefault="00A6519C" w:rsidP="00B639A3">
            <w:pPr>
              <w:rPr>
                <w:b/>
                <w:bCs/>
                <w:sz w:val="32"/>
                <w:szCs w:val="32"/>
              </w:rPr>
            </w:pPr>
            <w:r w:rsidRPr="001E3A4F">
              <w:rPr>
                <w:b/>
                <w:bCs/>
                <w:sz w:val="32"/>
                <w:szCs w:val="32"/>
              </w:rPr>
              <w:t>S</w:t>
            </w:r>
            <w:r w:rsidR="00DD7253">
              <w:rPr>
                <w:b/>
                <w:bCs/>
                <w:sz w:val="32"/>
                <w:szCs w:val="32"/>
              </w:rPr>
              <w:t>QL</w:t>
            </w:r>
            <w:r w:rsidRPr="001E3A4F">
              <w:rPr>
                <w:b/>
                <w:bCs/>
                <w:sz w:val="32"/>
                <w:szCs w:val="32"/>
              </w:rPr>
              <w:t xml:space="preserve"> </w:t>
            </w:r>
            <w:r w:rsidR="00DD7253">
              <w:rPr>
                <w:b/>
                <w:bCs/>
                <w:sz w:val="32"/>
                <w:szCs w:val="32"/>
              </w:rPr>
              <w:t>Q</w:t>
            </w:r>
            <w:r w:rsidR="00DD7253" w:rsidRPr="001E3A4F">
              <w:rPr>
                <w:b/>
                <w:bCs/>
                <w:sz w:val="32"/>
                <w:szCs w:val="32"/>
              </w:rPr>
              <w:t>uery: -</w:t>
            </w:r>
          </w:p>
          <w:p w14:paraId="19CC9790" w14:textId="77777777" w:rsidR="001E3A4F" w:rsidRPr="001E3A4F" w:rsidRDefault="001E3A4F" w:rsidP="00B639A3">
            <w:pPr>
              <w:rPr>
                <w:b/>
                <w:bCs/>
                <w:sz w:val="32"/>
                <w:szCs w:val="32"/>
              </w:rPr>
            </w:pPr>
          </w:p>
          <w:p w14:paraId="6CB4CC7A" w14:textId="77777777" w:rsidR="00A6519C" w:rsidRPr="00B639A3" w:rsidRDefault="00A6519C" w:rsidP="00A6519C">
            <w:pPr>
              <w:rPr>
                <w:sz w:val="32"/>
                <w:szCs w:val="32"/>
              </w:rPr>
            </w:pPr>
            <w:r w:rsidRPr="00B639A3">
              <w:rPr>
                <w:sz w:val="32"/>
                <w:szCs w:val="32"/>
              </w:rPr>
              <w:t>query1 = "select c.Bill_No , p.Product_Name,p.Cost from CustomerRecords c , ProductRecords p where p.SU='"+psq+"'order by c.Bill_No desc limit 1";</w:t>
            </w:r>
          </w:p>
          <w:p w14:paraId="6F155E87" w14:textId="10E0BCE3" w:rsidR="0029139A" w:rsidRDefault="0029139A" w:rsidP="0029139A"/>
          <w:p w14:paraId="18BAFEA0" w14:textId="77777777" w:rsidR="001E3A4F" w:rsidRDefault="001E3A4F" w:rsidP="0029139A"/>
          <w:p w14:paraId="21D844C6" w14:textId="77777777" w:rsid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6A356E6B" wp14:editId="66C7BFDE">
                  <wp:extent cx="5977508" cy="876300"/>
                  <wp:effectExtent l="0" t="0" r="0" b="0"/>
                  <wp:docPr id="13" name="Picture 13" descr="https://lh5.googleusercontent.com/_rof8GtaMHLWwEnulldZLoQL4LWvk23H1vUUJqagJZwhopM0IAIj6m0pZYra9lmgaQnQlo4G5wXI83yl7wSe5mP6KBvpt5cJoVfaGBymJ5L1zheMr9D7_teBN_v5YCDWrFClT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_rof8GtaMHLWwEnulldZLoQL4LWvk23H1vUUJqagJZwhopM0IAIj6m0pZYra9lmgaQnQlo4G5wXI83yl7wSe5mP6KBvpt5cJoVfaGBymJ5L1zheMr9D7_teBN_v5YCDWrFClTws"/>
                          <pic:cNvPicPr>
                            <a:picLocks noChangeAspect="1" noChangeArrowheads="1"/>
                          </pic:cNvPicPr>
                        </pic:nvPicPr>
                        <pic:blipFill>
                          <a:blip r:embed="rId15" cstate="print"/>
                          <a:srcRect/>
                          <a:stretch>
                            <a:fillRect/>
                          </a:stretch>
                        </pic:blipFill>
                        <pic:spPr bwMode="auto">
                          <a:xfrm>
                            <a:off x="0" y="0"/>
                            <a:ext cx="6352584" cy="931286"/>
                          </a:xfrm>
                          <a:prstGeom prst="rect">
                            <a:avLst/>
                          </a:prstGeom>
                          <a:noFill/>
                          <a:ln w="9525">
                            <a:noFill/>
                            <a:miter lim="800000"/>
                            <a:headEnd/>
                            <a:tailEnd/>
                          </a:ln>
                        </pic:spPr>
                      </pic:pic>
                    </a:graphicData>
                  </a:graphic>
                </wp:inline>
              </w:drawing>
            </w:r>
          </w:p>
          <w:p w14:paraId="3D4E065B" w14:textId="77777777" w:rsidR="00EF1312" w:rsidRDefault="00EF1312" w:rsidP="0029139A">
            <w:pPr>
              <w:pStyle w:val="Heading2"/>
            </w:pPr>
          </w:p>
          <w:p w14:paraId="4F34C62B" w14:textId="77777777" w:rsidR="00BB1A90" w:rsidRDefault="00BB1A90" w:rsidP="0029139A">
            <w:pPr>
              <w:pStyle w:val="Heading2"/>
            </w:pPr>
          </w:p>
          <w:p w14:paraId="62DB33DC" w14:textId="77777777" w:rsidR="001E3A4F" w:rsidRDefault="001E3A4F" w:rsidP="0029139A">
            <w:pPr>
              <w:pStyle w:val="Heading2"/>
            </w:pPr>
          </w:p>
          <w:p w14:paraId="479CC241" w14:textId="77777777" w:rsidR="001E3A4F" w:rsidRDefault="001E3A4F" w:rsidP="0029139A">
            <w:pPr>
              <w:pStyle w:val="Heading2"/>
            </w:pPr>
          </w:p>
          <w:p w14:paraId="7EBDEFD0" w14:textId="77777777" w:rsidR="001E3A4F" w:rsidRDefault="001E3A4F" w:rsidP="0029139A">
            <w:pPr>
              <w:pStyle w:val="Heading2"/>
            </w:pPr>
          </w:p>
          <w:p w14:paraId="1300DB6C" w14:textId="77777777" w:rsidR="001E3A4F" w:rsidRDefault="001E3A4F" w:rsidP="0029139A">
            <w:pPr>
              <w:pStyle w:val="Heading2"/>
            </w:pPr>
          </w:p>
          <w:p w14:paraId="33366624" w14:textId="77777777" w:rsidR="001E3A4F" w:rsidRDefault="001E3A4F" w:rsidP="0029139A">
            <w:pPr>
              <w:pStyle w:val="Heading2"/>
            </w:pPr>
          </w:p>
          <w:p w14:paraId="1C53E437" w14:textId="77777777" w:rsidR="001E3A4F" w:rsidRDefault="001E3A4F" w:rsidP="0029139A">
            <w:pPr>
              <w:pStyle w:val="Heading2"/>
            </w:pPr>
          </w:p>
          <w:p w14:paraId="55FCD352" w14:textId="77777777" w:rsidR="001E3A4F" w:rsidRDefault="001E3A4F" w:rsidP="0029139A">
            <w:pPr>
              <w:pStyle w:val="Heading2"/>
            </w:pPr>
          </w:p>
          <w:p w14:paraId="720F3A41" w14:textId="77777777" w:rsidR="00DD7253" w:rsidRDefault="00DD7253" w:rsidP="0029139A">
            <w:pPr>
              <w:pStyle w:val="Heading2"/>
            </w:pPr>
          </w:p>
          <w:p w14:paraId="00D330C8" w14:textId="40615BE5" w:rsidR="0029139A" w:rsidRDefault="0029139A" w:rsidP="0029139A">
            <w:pPr>
              <w:pStyle w:val="Heading2"/>
            </w:pPr>
            <w:r>
              <w:t>Registration</w:t>
            </w:r>
          </w:p>
          <w:p w14:paraId="1AA1B750" w14:textId="77777777" w:rsidR="00EF1312" w:rsidRDefault="00EF1312" w:rsidP="00B639A3">
            <w:pPr>
              <w:rPr>
                <w:sz w:val="32"/>
                <w:szCs w:val="32"/>
              </w:rPr>
            </w:pPr>
          </w:p>
          <w:p w14:paraId="41031BC2" w14:textId="4E2D06B4" w:rsidR="00A6519C" w:rsidRDefault="00A6519C" w:rsidP="00B639A3">
            <w:pPr>
              <w:rPr>
                <w:b/>
                <w:bCs/>
                <w:sz w:val="32"/>
                <w:szCs w:val="32"/>
              </w:rPr>
            </w:pPr>
            <w:r w:rsidRPr="001E3A4F">
              <w:rPr>
                <w:b/>
                <w:bCs/>
                <w:sz w:val="32"/>
                <w:szCs w:val="32"/>
              </w:rPr>
              <w:t>Time Complexity:</w:t>
            </w:r>
            <w:r w:rsidR="001E3A4F" w:rsidRPr="001E3A4F">
              <w:rPr>
                <w:b/>
                <w:bCs/>
                <w:sz w:val="32"/>
                <w:szCs w:val="32"/>
              </w:rPr>
              <w:t xml:space="preserve"> </w:t>
            </w:r>
            <w:r w:rsidRPr="001E3A4F">
              <w:rPr>
                <w:b/>
                <w:bCs/>
                <w:sz w:val="32"/>
                <w:szCs w:val="32"/>
              </w:rPr>
              <w:t>O(n)</w:t>
            </w:r>
          </w:p>
          <w:p w14:paraId="3066F983" w14:textId="77777777" w:rsidR="001E3A4F" w:rsidRPr="001E3A4F" w:rsidRDefault="001E3A4F" w:rsidP="00B639A3">
            <w:pPr>
              <w:rPr>
                <w:b/>
                <w:bCs/>
                <w:sz w:val="32"/>
                <w:szCs w:val="32"/>
              </w:rPr>
            </w:pPr>
          </w:p>
          <w:p w14:paraId="2D08B795" w14:textId="62B12BCA" w:rsidR="00A6519C" w:rsidRDefault="00DD7253" w:rsidP="00A6519C">
            <w:pPr>
              <w:rPr>
                <w:sz w:val="32"/>
                <w:szCs w:val="32"/>
              </w:rPr>
            </w:pPr>
            <w:r>
              <w:rPr>
                <w:sz w:val="32"/>
                <w:szCs w:val="32"/>
              </w:rPr>
              <w:t>W</w:t>
            </w:r>
            <w:r w:rsidR="00A6519C" w:rsidRPr="00B639A3">
              <w:rPr>
                <w:sz w:val="32"/>
                <w:szCs w:val="32"/>
              </w:rPr>
              <w:t>here</w:t>
            </w:r>
            <w:r>
              <w:rPr>
                <w:sz w:val="32"/>
                <w:szCs w:val="32"/>
              </w:rPr>
              <w:t>,</w:t>
            </w:r>
          </w:p>
          <w:p w14:paraId="41E9CB09" w14:textId="77777777" w:rsidR="00DD7253" w:rsidRPr="00B639A3" w:rsidRDefault="00DD7253" w:rsidP="00A6519C">
            <w:pPr>
              <w:rPr>
                <w:sz w:val="32"/>
                <w:szCs w:val="32"/>
              </w:rPr>
            </w:pPr>
          </w:p>
          <w:p w14:paraId="006108E3" w14:textId="6FF49F7E" w:rsidR="00A6519C" w:rsidRPr="00B639A3" w:rsidRDefault="00A6519C" w:rsidP="00A6519C">
            <w:pPr>
              <w:rPr>
                <w:sz w:val="32"/>
                <w:szCs w:val="32"/>
              </w:rPr>
            </w:pPr>
            <w:r w:rsidRPr="00B639A3">
              <w:rPr>
                <w:sz w:val="32"/>
                <w:szCs w:val="32"/>
              </w:rPr>
              <w:t>n</w:t>
            </w:r>
            <w:r w:rsidR="00DD7253">
              <w:rPr>
                <w:sz w:val="32"/>
                <w:szCs w:val="32"/>
              </w:rPr>
              <w:t xml:space="preserve"> </w:t>
            </w:r>
            <w:r w:rsidRPr="00B639A3">
              <w:rPr>
                <w:sz w:val="32"/>
                <w:szCs w:val="32"/>
              </w:rPr>
              <w:t>=</w:t>
            </w:r>
            <w:r w:rsidR="00DD7253">
              <w:rPr>
                <w:sz w:val="32"/>
                <w:szCs w:val="32"/>
              </w:rPr>
              <w:t xml:space="preserve"> </w:t>
            </w:r>
            <w:r w:rsidRPr="00B639A3">
              <w:rPr>
                <w:sz w:val="32"/>
                <w:szCs w:val="32"/>
              </w:rPr>
              <w:t>no.</w:t>
            </w:r>
            <w:r w:rsidR="00DD7253">
              <w:rPr>
                <w:sz w:val="32"/>
                <w:szCs w:val="32"/>
              </w:rPr>
              <w:t xml:space="preserve"> </w:t>
            </w:r>
            <w:r w:rsidRPr="00B639A3">
              <w:rPr>
                <w:sz w:val="32"/>
                <w:szCs w:val="32"/>
              </w:rPr>
              <w:t xml:space="preserve">of columns in </w:t>
            </w:r>
            <w:r w:rsidR="00DD7253">
              <w:rPr>
                <w:sz w:val="32"/>
                <w:szCs w:val="32"/>
              </w:rPr>
              <w:t>R</w:t>
            </w:r>
            <w:r w:rsidRPr="00B639A3">
              <w:rPr>
                <w:sz w:val="32"/>
                <w:szCs w:val="32"/>
              </w:rPr>
              <w:t>egistration table</w:t>
            </w:r>
            <w:r w:rsidRPr="00B639A3">
              <w:rPr>
                <w:sz w:val="32"/>
                <w:szCs w:val="32"/>
              </w:rPr>
              <w:br/>
            </w:r>
          </w:p>
          <w:p w14:paraId="259E98F9" w14:textId="34A878DA" w:rsidR="00A6519C" w:rsidRDefault="00A6519C" w:rsidP="00B639A3">
            <w:pPr>
              <w:rPr>
                <w:b/>
                <w:bCs/>
                <w:sz w:val="32"/>
                <w:szCs w:val="32"/>
              </w:rPr>
            </w:pPr>
            <w:r w:rsidRPr="001E3A4F">
              <w:rPr>
                <w:b/>
                <w:bCs/>
                <w:sz w:val="32"/>
                <w:szCs w:val="32"/>
              </w:rPr>
              <w:t>S</w:t>
            </w:r>
            <w:r w:rsidR="00DD7253">
              <w:rPr>
                <w:b/>
                <w:bCs/>
                <w:sz w:val="32"/>
                <w:szCs w:val="32"/>
              </w:rPr>
              <w:t>QL</w:t>
            </w:r>
            <w:r w:rsidRPr="001E3A4F">
              <w:rPr>
                <w:b/>
                <w:bCs/>
                <w:sz w:val="32"/>
                <w:szCs w:val="32"/>
              </w:rPr>
              <w:t xml:space="preserve"> </w:t>
            </w:r>
            <w:r w:rsidR="00DD7253">
              <w:rPr>
                <w:b/>
                <w:bCs/>
                <w:sz w:val="32"/>
                <w:szCs w:val="32"/>
              </w:rPr>
              <w:t>Q</w:t>
            </w:r>
            <w:r w:rsidR="00DD7253" w:rsidRPr="001E3A4F">
              <w:rPr>
                <w:b/>
                <w:bCs/>
                <w:sz w:val="32"/>
                <w:szCs w:val="32"/>
              </w:rPr>
              <w:t>uery: -</w:t>
            </w:r>
            <w:r w:rsidRPr="001E3A4F">
              <w:rPr>
                <w:b/>
                <w:bCs/>
                <w:sz w:val="32"/>
                <w:szCs w:val="32"/>
              </w:rPr>
              <w:t>  </w:t>
            </w:r>
          </w:p>
          <w:p w14:paraId="164D7876" w14:textId="77777777" w:rsidR="001E3A4F" w:rsidRPr="001E3A4F" w:rsidRDefault="001E3A4F" w:rsidP="00B639A3">
            <w:pPr>
              <w:rPr>
                <w:b/>
                <w:bCs/>
                <w:sz w:val="32"/>
                <w:szCs w:val="32"/>
              </w:rPr>
            </w:pPr>
          </w:p>
          <w:p w14:paraId="505F5E40" w14:textId="77777777" w:rsidR="00A6519C" w:rsidRPr="00B639A3" w:rsidRDefault="00A6519C" w:rsidP="00A6519C">
            <w:pPr>
              <w:rPr>
                <w:sz w:val="32"/>
                <w:szCs w:val="32"/>
              </w:rPr>
            </w:pPr>
            <w:r w:rsidRPr="00B639A3">
              <w:rPr>
                <w:sz w:val="32"/>
                <w:szCs w:val="32"/>
              </w:rPr>
              <w:t>query="Insert into Registration values ('"+uname+" ',' "+udob+"', '"+uemail+"', '"+uphno+"', '"+ugender+"', '"+uaddress+"', '"+upassword+"')";</w:t>
            </w:r>
          </w:p>
          <w:p w14:paraId="75AFA4A6" w14:textId="35131505" w:rsidR="00A6519C" w:rsidRDefault="00A6519C" w:rsidP="00A6519C">
            <w:pPr>
              <w:rPr>
                <w:rFonts w:ascii="Arial" w:eastAsia="Times New Roman" w:hAnsi="Arial" w:cs="Arial"/>
                <w:color w:val="24292F"/>
                <w:sz w:val="22"/>
                <w:szCs w:val="22"/>
                <w:lang w:bidi="hi-IN"/>
              </w:rPr>
            </w:pPr>
          </w:p>
          <w:p w14:paraId="381A259A" w14:textId="77777777" w:rsidR="001E3A4F" w:rsidRDefault="001E3A4F" w:rsidP="00A6519C">
            <w:pPr>
              <w:rPr>
                <w:rFonts w:ascii="Arial" w:eastAsia="Times New Roman" w:hAnsi="Arial" w:cs="Arial"/>
                <w:color w:val="24292F"/>
                <w:sz w:val="22"/>
                <w:szCs w:val="22"/>
                <w:lang w:bidi="hi-IN"/>
              </w:rPr>
            </w:pPr>
          </w:p>
          <w:p w14:paraId="6E4C679E" w14:textId="77777777" w:rsidR="00A6519C" w:rsidRP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2BEA6FC6" wp14:editId="6D552D3E">
                  <wp:extent cx="5735955" cy="731520"/>
                  <wp:effectExtent l="0" t="0" r="0" b="0"/>
                  <wp:docPr id="16" name="Picture 16" descr="https://lh5.googleusercontent.com/n6E8OKk38iv74lT8_zRxWULOHNDKrk0FJpN0fMo9wVaAyNx4ApTmYNyqV89Q8aY8Wmsg-x1lpjFlNQ8D4UGjh3O5Kv1I33zQnZutwosRBR8PdWB50J6vSsDuSzly5OciG6cym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n6E8OKk38iv74lT8_zRxWULOHNDKrk0FJpN0fMo9wVaAyNx4ApTmYNyqV89Q8aY8Wmsg-x1lpjFlNQ8D4UGjh3O5Kv1I33zQnZutwosRBR8PdWB50J6vSsDuSzly5OciG6cymrw"/>
                          <pic:cNvPicPr>
                            <a:picLocks noChangeAspect="1" noChangeArrowheads="1"/>
                          </pic:cNvPicPr>
                        </pic:nvPicPr>
                        <pic:blipFill>
                          <a:blip r:embed="rId16" cstate="print"/>
                          <a:srcRect/>
                          <a:stretch>
                            <a:fillRect/>
                          </a:stretch>
                        </pic:blipFill>
                        <pic:spPr bwMode="auto">
                          <a:xfrm>
                            <a:off x="0" y="0"/>
                            <a:ext cx="5735955" cy="731520"/>
                          </a:xfrm>
                          <a:prstGeom prst="rect">
                            <a:avLst/>
                          </a:prstGeom>
                          <a:noFill/>
                          <a:ln w="9525">
                            <a:noFill/>
                            <a:miter lim="800000"/>
                            <a:headEnd/>
                            <a:tailEnd/>
                          </a:ln>
                        </pic:spPr>
                      </pic:pic>
                    </a:graphicData>
                  </a:graphic>
                </wp:inline>
              </w:drawing>
            </w:r>
          </w:p>
          <w:p w14:paraId="3FC86781" w14:textId="77777777" w:rsidR="001E3A4F" w:rsidRDefault="001E3A4F" w:rsidP="0029139A">
            <w:pPr>
              <w:pStyle w:val="Heading2"/>
            </w:pPr>
          </w:p>
          <w:p w14:paraId="1DCB632B" w14:textId="77777777" w:rsidR="001E3A4F" w:rsidRDefault="001E3A4F" w:rsidP="0029139A">
            <w:pPr>
              <w:pStyle w:val="Heading2"/>
            </w:pPr>
          </w:p>
          <w:p w14:paraId="358C5740" w14:textId="77777777" w:rsidR="001E3A4F" w:rsidRDefault="001E3A4F" w:rsidP="0029139A">
            <w:pPr>
              <w:pStyle w:val="Heading2"/>
            </w:pPr>
          </w:p>
          <w:p w14:paraId="56772AE4" w14:textId="77777777" w:rsidR="001E3A4F" w:rsidRDefault="001E3A4F" w:rsidP="0029139A">
            <w:pPr>
              <w:pStyle w:val="Heading2"/>
            </w:pPr>
          </w:p>
          <w:p w14:paraId="29761F05" w14:textId="77777777" w:rsidR="001E3A4F" w:rsidRDefault="001E3A4F" w:rsidP="0029139A">
            <w:pPr>
              <w:pStyle w:val="Heading2"/>
            </w:pPr>
          </w:p>
          <w:p w14:paraId="53A81628" w14:textId="77777777" w:rsidR="001E3A4F" w:rsidRDefault="001E3A4F" w:rsidP="0029139A">
            <w:pPr>
              <w:pStyle w:val="Heading2"/>
            </w:pPr>
          </w:p>
          <w:p w14:paraId="6EB386C0" w14:textId="77777777" w:rsidR="001E3A4F" w:rsidRDefault="001E3A4F" w:rsidP="0029139A">
            <w:pPr>
              <w:pStyle w:val="Heading2"/>
            </w:pPr>
          </w:p>
          <w:p w14:paraId="187BCC0D" w14:textId="77777777" w:rsidR="001E3A4F" w:rsidRDefault="001E3A4F" w:rsidP="0029139A">
            <w:pPr>
              <w:pStyle w:val="Heading2"/>
            </w:pPr>
          </w:p>
          <w:p w14:paraId="6EA072C8" w14:textId="77777777" w:rsidR="001E3A4F" w:rsidRDefault="001E3A4F" w:rsidP="0029139A">
            <w:pPr>
              <w:pStyle w:val="Heading2"/>
            </w:pPr>
          </w:p>
          <w:p w14:paraId="39869A9E" w14:textId="77777777" w:rsidR="001E3A4F" w:rsidRDefault="001E3A4F" w:rsidP="0029139A">
            <w:pPr>
              <w:pStyle w:val="Heading2"/>
            </w:pPr>
          </w:p>
          <w:p w14:paraId="51C361FB" w14:textId="77777777" w:rsidR="001E3A4F" w:rsidRDefault="001E3A4F" w:rsidP="0029139A">
            <w:pPr>
              <w:pStyle w:val="Heading2"/>
            </w:pPr>
          </w:p>
          <w:p w14:paraId="4B530D5E" w14:textId="77777777" w:rsidR="001E3A4F" w:rsidRDefault="001E3A4F" w:rsidP="0029139A">
            <w:pPr>
              <w:pStyle w:val="Heading2"/>
            </w:pPr>
          </w:p>
          <w:p w14:paraId="1B04866E" w14:textId="77777777" w:rsidR="001E3A4F" w:rsidRDefault="001E3A4F" w:rsidP="0029139A">
            <w:pPr>
              <w:pStyle w:val="Heading2"/>
            </w:pPr>
          </w:p>
          <w:p w14:paraId="53324C14" w14:textId="77777777" w:rsidR="001E3A4F" w:rsidRDefault="001E3A4F" w:rsidP="0029139A">
            <w:pPr>
              <w:pStyle w:val="Heading2"/>
            </w:pPr>
          </w:p>
          <w:p w14:paraId="606C42E6" w14:textId="77777777" w:rsidR="00DD7253" w:rsidRDefault="00DD7253" w:rsidP="0029139A">
            <w:pPr>
              <w:pStyle w:val="Heading2"/>
            </w:pPr>
          </w:p>
          <w:p w14:paraId="4191BBB2" w14:textId="4D3AB631" w:rsidR="0029139A" w:rsidRDefault="0029139A" w:rsidP="0029139A">
            <w:pPr>
              <w:pStyle w:val="Heading2"/>
            </w:pPr>
            <w:r>
              <w:t>Final Bill</w:t>
            </w:r>
          </w:p>
          <w:p w14:paraId="75DC8151" w14:textId="77777777" w:rsidR="00EF1312" w:rsidRDefault="00EF1312" w:rsidP="00B639A3">
            <w:pPr>
              <w:rPr>
                <w:sz w:val="32"/>
                <w:szCs w:val="32"/>
              </w:rPr>
            </w:pPr>
          </w:p>
          <w:p w14:paraId="0EDA7907" w14:textId="3ACDF1BF" w:rsidR="00A6519C" w:rsidRDefault="00A6519C" w:rsidP="00B639A3">
            <w:pPr>
              <w:rPr>
                <w:b/>
                <w:bCs/>
                <w:sz w:val="32"/>
                <w:szCs w:val="32"/>
              </w:rPr>
            </w:pPr>
            <w:r w:rsidRPr="001E3A4F">
              <w:rPr>
                <w:b/>
                <w:bCs/>
                <w:sz w:val="32"/>
                <w:szCs w:val="32"/>
              </w:rPr>
              <w:t>Time Complexity:</w:t>
            </w:r>
            <w:r w:rsidR="001E3A4F" w:rsidRPr="001E3A4F">
              <w:rPr>
                <w:b/>
                <w:bCs/>
                <w:sz w:val="32"/>
                <w:szCs w:val="32"/>
              </w:rPr>
              <w:t xml:space="preserve"> </w:t>
            </w:r>
            <w:r w:rsidRPr="001E3A4F">
              <w:rPr>
                <w:b/>
                <w:bCs/>
                <w:sz w:val="32"/>
                <w:szCs w:val="32"/>
              </w:rPr>
              <w:t>O(p*q*r*s)</w:t>
            </w:r>
          </w:p>
          <w:p w14:paraId="09C00AA6" w14:textId="77777777" w:rsidR="001E3A4F" w:rsidRPr="001E3A4F" w:rsidRDefault="001E3A4F" w:rsidP="00B639A3">
            <w:pPr>
              <w:rPr>
                <w:b/>
                <w:bCs/>
                <w:sz w:val="32"/>
                <w:szCs w:val="32"/>
              </w:rPr>
            </w:pPr>
          </w:p>
          <w:p w14:paraId="49F7F061" w14:textId="1CC3895D" w:rsidR="00DD7253" w:rsidRDefault="00DD7253" w:rsidP="00A6519C">
            <w:pPr>
              <w:rPr>
                <w:sz w:val="32"/>
                <w:szCs w:val="32"/>
              </w:rPr>
            </w:pPr>
            <w:r>
              <w:rPr>
                <w:sz w:val="32"/>
                <w:szCs w:val="32"/>
              </w:rPr>
              <w:t>W</w:t>
            </w:r>
            <w:r w:rsidR="00A6519C" w:rsidRPr="00B639A3">
              <w:rPr>
                <w:sz w:val="32"/>
                <w:szCs w:val="32"/>
              </w:rPr>
              <w:t>here</w:t>
            </w:r>
            <w:r>
              <w:rPr>
                <w:sz w:val="32"/>
                <w:szCs w:val="32"/>
              </w:rPr>
              <w:t>,</w:t>
            </w:r>
          </w:p>
          <w:p w14:paraId="147971C8" w14:textId="77777777" w:rsidR="00DD7253" w:rsidRPr="00B639A3" w:rsidRDefault="00DD7253" w:rsidP="00A6519C">
            <w:pPr>
              <w:rPr>
                <w:sz w:val="32"/>
                <w:szCs w:val="32"/>
              </w:rPr>
            </w:pPr>
          </w:p>
          <w:p w14:paraId="37477D05" w14:textId="6AAA369A" w:rsidR="00A6519C" w:rsidRPr="00B639A3" w:rsidRDefault="00DD7253" w:rsidP="00A6519C">
            <w:pPr>
              <w:rPr>
                <w:sz w:val="32"/>
                <w:szCs w:val="32"/>
              </w:rPr>
            </w:pPr>
            <w:r>
              <w:rPr>
                <w:sz w:val="32"/>
                <w:szCs w:val="32"/>
              </w:rPr>
              <w:t>p =</w:t>
            </w:r>
            <w:r w:rsidR="00A6519C" w:rsidRPr="00B639A3">
              <w:rPr>
                <w:sz w:val="32"/>
                <w:szCs w:val="32"/>
              </w:rPr>
              <w:t xml:space="preserve"> no. of records in </w:t>
            </w:r>
            <w:r>
              <w:rPr>
                <w:sz w:val="32"/>
                <w:szCs w:val="32"/>
              </w:rPr>
              <w:t>P</w:t>
            </w:r>
            <w:r w:rsidR="00A6519C" w:rsidRPr="00B639A3">
              <w:rPr>
                <w:sz w:val="32"/>
                <w:szCs w:val="32"/>
              </w:rPr>
              <w:t>roduct</w:t>
            </w:r>
            <w:r>
              <w:rPr>
                <w:sz w:val="32"/>
                <w:szCs w:val="32"/>
              </w:rPr>
              <w:t>Records</w:t>
            </w:r>
            <w:r w:rsidR="00A6519C" w:rsidRPr="00B639A3">
              <w:rPr>
                <w:sz w:val="32"/>
                <w:szCs w:val="32"/>
              </w:rPr>
              <w:t xml:space="preserve"> table</w:t>
            </w:r>
          </w:p>
          <w:p w14:paraId="33EC5CE5" w14:textId="26EAE798" w:rsidR="001E3A4F" w:rsidRDefault="00A6519C" w:rsidP="00A6519C">
            <w:pPr>
              <w:rPr>
                <w:sz w:val="32"/>
                <w:szCs w:val="32"/>
              </w:rPr>
            </w:pPr>
            <w:r w:rsidRPr="00B639A3">
              <w:rPr>
                <w:sz w:val="32"/>
                <w:szCs w:val="32"/>
              </w:rPr>
              <w:t>q</w:t>
            </w:r>
            <w:r w:rsidR="00DD7253">
              <w:rPr>
                <w:sz w:val="32"/>
                <w:szCs w:val="32"/>
              </w:rPr>
              <w:t xml:space="preserve"> =</w:t>
            </w:r>
            <w:r w:rsidRPr="00B639A3">
              <w:rPr>
                <w:sz w:val="32"/>
                <w:szCs w:val="32"/>
              </w:rPr>
              <w:t xml:space="preserve"> parameters called from </w:t>
            </w:r>
            <w:r w:rsidR="00DD7253">
              <w:rPr>
                <w:sz w:val="32"/>
                <w:szCs w:val="32"/>
              </w:rPr>
              <w:t>P</w:t>
            </w:r>
            <w:r w:rsidRPr="00B639A3">
              <w:rPr>
                <w:sz w:val="32"/>
                <w:szCs w:val="32"/>
              </w:rPr>
              <w:t>roduct</w:t>
            </w:r>
            <w:r w:rsidR="00DD7253">
              <w:rPr>
                <w:sz w:val="32"/>
                <w:szCs w:val="32"/>
              </w:rPr>
              <w:t>R</w:t>
            </w:r>
            <w:r w:rsidRPr="00B639A3">
              <w:rPr>
                <w:sz w:val="32"/>
                <w:szCs w:val="32"/>
              </w:rPr>
              <w:t>ecords table</w:t>
            </w:r>
          </w:p>
          <w:p w14:paraId="18DA8C29" w14:textId="77777777" w:rsidR="00DD7253" w:rsidRDefault="00DD7253" w:rsidP="00A6519C">
            <w:pPr>
              <w:rPr>
                <w:sz w:val="32"/>
                <w:szCs w:val="32"/>
              </w:rPr>
            </w:pPr>
          </w:p>
          <w:p w14:paraId="4C9408A6" w14:textId="1B66E284"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2</w:t>
            </w:r>
            <w:r w:rsidR="00DD7253">
              <w:rPr>
                <w:sz w:val="32"/>
                <w:szCs w:val="32"/>
              </w:rPr>
              <w:t xml:space="preserve"> fields are:</w:t>
            </w:r>
            <w:r w:rsidRPr="00B639A3">
              <w:rPr>
                <w:sz w:val="32"/>
                <w:szCs w:val="32"/>
              </w:rPr>
              <w:t xml:space="preserve"> Product_Name and Cost)</w:t>
            </w:r>
          </w:p>
          <w:p w14:paraId="1F0548C7" w14:textId="77777777" w:rsidR="00DD7253" w:rsidRDefault="00DD7253" w:rsidP="00A6519C">
            <w:pPr>
              <w:rPr>
                <w:sz w:val="32"/>
                <w:szCs w:val="32"/>
              </w:rPr>
            </w:pPr>
          </w:p>
          <w:p w14:paraId="661CAE5B" w14:textId="69606170" w:rsidR="00A6519C" w:rsidRPr="00B639A3" w:rsidRDefault="00DD7253" w:rsidP="00A6519C">
            <w:pPr>
              <w:rPr>
                <w:sz w:val="32"/>
                <w:szCs w:val="32"/>
              </w:rPr>
            </w:pPr>
            <w:r>
              <w:rPr>
                <w:sz w:val="32"/>
                <w:szCs w:val="32"/>
              </w:rPr>
              <w:t>r =</w:t>
            </w:r>
            <w:r w:rsidR="00A6519C" w:rsidRPr="00B639A3">
              <w:rPr>
                <w:sz w:val="32"/>
                <w:szCs w:val="32"/>
              </w:rPr>
              <w:t xml:space="preserve"> no. of records in </w:t>
            </w:r>
            <w:r>
              <w:rPr>
                <w:sz w:val="32"/>
                <w:szCs w:val="32"/>
              </w:rPr>
              <w:t>B</w:t>
            </w:r>
            <w:r w:rsidR="00A6519C" w:rsidRPr="00B639A3">
              <w:rPr>
                <w:sz w:val="32"/>
                <w:szCs w:val="32"/>
              </w:rPr>
              <w:t>ill table</w:t>
            </w:r>
          </w:p>
          <w:p w14:paraId="73B2A9F6" w14:textId="3073B9F1" w:rsidR="001E3A4F" w:rsidRDefault="00A6519C" w:rsidP="00A6519C">
            <w:pPr>
              <w:rPr>
                <w:sz w:val="32"/>
                <w:szCs w:val="32"/>
              </w:rPr>
            </w:pPr>
            <w:r w:rsidRPr="00B639A3">
              <w:rPr>
                <w:sz w:val="32"/>
                <w:szCs w:val="32"/>
              </w:rPr>
              <w:t>s</w:t>
            </w:r>
            <w:r w:rsidR="00DD7253">
              <w:rPr>
                <w:sz w:val="32"/>
                <w:szCs w:val="32"/>
              </w:rPr>
              <w:t xml:space="preserve"> =</w:t>
            </w:r>
            <w:r w:rsidRPr="00B639A3">
              <w:rPr>
                <w:sz w:val="32"/>
                <w:szCs w:val="32"/>
              </w:rPr>
              <w:t xml:space="preserve"> parameters called from </w:t>
            </w:r>
            <w:r w:rsidR="00DD7253">
              <w:rPr>
                <w:sz w:val="32"/>
                <w:szCs w:val="32"/>
              </w:rPr>
              <w:t>P</w:t>
            </w:r>
            <w:r w:rsidRPr="00B639A3">
              <w:rPr>
                <w:sz w:val="32"/>
                <w:szCs w:val="32"/>
              </w:rPr>
              <w:t>roduct</w:t>
            </w:r>
            <w:r w:rsidR="00DD7253">
              <w:rPr>
                <w:sz w:val="32"/>
                <w:szCs w:val="32"/>
              </w:rPr>
              <w:t>R</w:t>
            </w:r>
            <w:r w:rsidRPr="00B639A3">
              <w:rPr>
                <w:sz w:val="32"/>
                <w:szCs w:val="32"/>
              </w:rPr>
              <w:t xml:space="preserve">ecords table </w:t>
            </w:r>
          </w:p>
          <w:p w14:paraId="6200A9C6" w14:textId="77777777" w:rsidR="00DD7253" w:rsidRDefault="00DD7253" w:rsidP="00A6519C">
            <w:pPr>
              <w:rPr>
                <w:sz w:val="32"/>
                <w:szCs w:val="32"/>
              </w:rPr>
            </w:pPr>
          </w:p>
          <w:p w14:paraId="0F75991B" w14:textId="213B43D0"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2</w:t>
            </w:r>
            <w:r w:rsidR="00DD7253">
              <w:rPr>
                <w:sz w:val="32"/>
                <w:szCs w:val="32"/>
              </w:rPr>
              <w:t xml:space="preserve"> fields are:</w:t>
            </w:r>
            <w:r w:rsidRPr="00B639A3">
              <w:rPr>
                <w:sz w:val="32"/>
                <w:szCs w:val="32"/>
              </w:rPr>
              <w:t xml:space="preserve"> SU and QTY)</w:t>
            </w:r>
            <w:r w:rsidRPr="00B639A3">
              <w:rPr>
                <w:sz w:val="32"/>
                <w:szCs w:val="32"/>
              </w:rPr>
              <w:br/>
            </w:r>
          </w:p>
          <w:p w14:paraId="2D7F5F60" w14:textId="3F2EFB88" w:rsidR="00A6519C" w:rsidRPr="001E3A4F" w:rsidRDefault="00A6519C" w:rsidP="00B639A3">
            <w:pPr>
              <w:rPr>
                <w:b/>
                <w:bCs/>
                <w:sz w:val="32"/>
                <w:szCs w:val="32"/>
              </w:rPr>
            </w:pPr>
            <w:r w:rsidRPr="001E3A4F">
              <w:rPr>
                <w:b/>
                <w:bCs/>
                <w:sz w:val="32"/>
                <w:szCs w:val="32"/>
              </w:rPr>
              <w:t>S</w:t>
            </w:r>
            <w:r w:rsidR="00DD7253">
              <w:rPr>
                <w:b/>
                <w:bCs/>
                <w:sz w:val="32"/>
                <w:szCs w:val="32"/>
              </w:rPr>
              <w:t>QL Q</w:t>
            </w:r>
            <w:r w:rsidR="00DD7253" w:rsidRPr="001E3A4F">
              <w:rPr>
                <w:b/>
                <w:bCs/>
                <w:sz w:val="32"/>
                <w:szCs w:val="32"/>
              </w:rPr>
              <w:t>uery: -</w:t>
            </w:r>
            <w:r w:rsidRPr="001E3A4F">
              <w:rPr>
                <w:b/>
                <w:bCs/>
                <w:sz w:val="32"/>
                <w:szCs w:val="32"/>
              </w:rPr>
              <w:t>  </w:t>
            </w:r>
          </w:p>
          <w:p w14:paraId="64D376E9" w14:textId="77777777" w:rsidR="001E3A4F" w:rsidRPr="00B639A3" w:rsidRDefault="001E3A4F" w:rsidP="00B639A3">
            <w:pPr>
              <w:rPr>
                <w:sz w:val="32"/>
                <w:szCs w:val="32"/>
              </w:rPr>
            </w:pPr>
          </w:p>
          <w:p w14:paraId="0A7AB30E" w14:textId="77777777" w:rsidR="00A6519C" w:rsidRPr="00B639A3" w:rsidRDefault="00A6519C" w:rsidP="00A6519C">
            <w:pPr>
              <w:rPr>
                <w:sz w:val="32"/>
                <w:szCs w:val="32"/>
              </w:rPr>
            </w:pPr>
            <w:r w:rsidRPr="00B639A3">
              <w:rPr>
                <w:sz w:val="32"/>
                <w:szCs w:val="32"/>
              </w:rPr>
              <w:t>billQuery = "select p.Product_Name , p.Cost , b.SU, b.QTY from ProductRecords p , Bill b where b.Bill_No=? AND b.SU=p.SU";</w:t>
            </w:r>
          </w:p>
          <w:p w14:paraId="2033D703" w14:textId="1F85C0D5" w:rsidR="00A6519C" w:rsidRDefault="00A6519C" w:rsidP="00A6519C"/>
          <w:p w14:paraId="69436C57" w14:textId="77777777" w:rsidR="001E3A4F" w:rsidRDefault="001E3A4F" w:rsidP="00A6519C"/>
          <w:p w14:paraId="7FCC4708" w14:textId="77777777" w:rsidR="00A6519C" w:rsidRP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284DBB87" wp14:editId="6344AC4D">
                  <wp:extent cx="5735955" cy="1082040"/>
                  <wp:effectExtent l="0" t="0" r="0" b="0"/>
                  <wp:docPr id="19" name="Picture 19" descr="https://lh4.googleusercontent.com/QbIeykp40jJeDqjK331NTXY1hyAiGz374ShpSGXAFCMdypKujNrTRmlLdVRTAaByhuzgwHkm56L2fDzv0k1UXV7w8QSPBttaWa66D7uzaZWejia_OZshEqyDHogS7JlC60rGj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QbIeykp40jJeDqjK331NTXY1hyAiGz374ShpSGXAFCMdypKujNrTRmlLdVRTAaByhuzgwHkm56L2fDzv0k1UXV7w8QSPBttaWa66D7uzaZWejia_OZshEqyDHogS7JlC60rGjYg"/>
                          <pic:cNvPicPr>
                            <a:picLocks noChangeAspect="1" noChangeArrowheads="1"/>
                          </pic:cNvPicPr>
                        </pic:nvPicPr>
                        <pic:blipFill>
                          <a:blip r:embed="rId17" cstate="print"/>
                          <a:srcRect/>
                          <a:stretch>
                            <a:fillRect/>
                          </a:stretch>
                        </pic:blipFill>
                        <pic:spPr bwMode="auto">
                          <a:xfrm>
                            <a:off x="0" y="0"/>
                            <a:ext cx="5735955" cy="1082040"/>
                          </a:xfrm>
                          <a:prstGeom prst="rect">
                            <a:avLst/>
                          </a:prstGeom>
                          <a:noFill/>
                          <a:ln w="9525">
                            <a:noFill/>
                            <a:miter lim="800000"/>
                            <a:headEnd/>
                            <a:tailEnd/>
                          </a:ln>
                        </pic:spPr>
                      </pic:pic>
                    </a:graphicData>
                  </a:graphic>
                </wp:inline>
              </w:drawing>
            </w:r>
          </w:p>
          <w:p w14:paraId="5ACDFFE8" w14:textId="77777777" w:rsidR="0029139A" w:rsidRDefault="0029139A" w:rsidP="0029139A"/>
          <w:p w14:paraId="2E9858C6" w14:textId="77777777" w:rsidR="00BB1A90" w:rsidRDefault="00BB1A90" w:rsidP="0029139A">
            <w:pPr>
              <w:pStyle w:val="Heading2"/>
            </w:pPr>
          </w:p>
          <w:p w14:paraId="7E0FB5D5" w14:textId="77777777" w:rsidR="00BB1A90" w:rsidRDefault="00BB1A90" w:rsidP="0029139A">
            <w:pPr>
              <w:pStyle w:val="Heading2"/>
            </w:pPr>
          </w:p>
          <w:p w14:paraId="4EA92A24" w14:textId="77777777" w:rsidR="001E3A4F" w:rsidRDefault="001E3A4F" w:rsidP="0029139A">
            <w:pPr>
              <w:pStyle w:val="Heading2"/>
            </w:pPr>
          </w:p>
          <w:p w14:paraId="25764AE9" w14:textId="77777777" w:rsidR="001E3A4F" w:rsidRDefault="001E3A4F" w:rsidP="0029139A">
            <w:pPr>
              <w:pStyle w:val="Heading2"/>
            </w:pPr>
          </w:p>
          <w:p w14:paraId="06D75770" w14:textId="77777777" w:rsidR="001E3A4F" w:rsidRDefault="001E3A4F" w:rsidP="0029139A">
            <w:pPr>
              <w:pStyle w:val="Heading2"/>
            </w:pPr>
          </w:p>
          <w:p w14:paraId="19E6C7C4" w14:textId="77777777" w:rsidR="001E3A4F" w:rsidRDefault="001E3A4F" w:rsidP="0029139A">
            <w:pPr>
              <w:pStyle w:val="Heading2"/>
            </w:pPr>
          </w:p>
          <w:p w14:paraId="6B71A8C4" w14:textId="77777777" w:rsidR="001E3A4F" w:rsidRDefault="001E3A4F" w:rsidP="0029139A">
            <w:pPr>
              <w:pStyle w:val="Heading2"/>
            </w:pPr>
          </w:p>
          <w:p w14:paraId="6644D73A" w14:textId="77777777" w:rsidR="00DD7253" w:rsidRDefault="00DD7253" w:rsidP="0029139A">
            <w:pPr>
              <w:pStyle w:val="Heading2"/>
            </w:pPr>
          </w:p>
          <w:p w14:paraId="2BDF46D1" w14:textId="344F6E3D" w:rsidR="0029139A" w:rsidRDefault="0029139A" w:rsidP="0029139A">
            <w:pPr>
              <w:pStyle w:val="Heading2"/>
            </w:pPr>
            <w:r>
              <w:t>Customer Bill Info</w:t>
            </w:r>
          </w:p>
          <w:p w14:paraId="0C939CB3" w14:textId="77777777" w:rsidR="00EF1312" w:rsidRDefault="00EF1312" w:rsidP="00B639A3">
            <w:pPr>
              <w:rPr>
                <w:sz w:val="32"/>
                <w:szCs w:val="32"/>
              </w:rPr>
            </w:pPr>
          </w:p>
          <w:p w14:paraId="2FAC8A1B" w14:textId="64696481" w:rsidR="00A6519C" w:rsidRDefault="00A6519C" w:rsidP="00B639A3">
            <w:pPr>
              <w:rPr>
                <w:b/>
                <w:bCs/>
                <w:sz w:val="32"/>
                <w:szCs w:val="32"/>
              </w:rPr>
            </w:pPr>
            <w:r w:rsidRPr="001E3A4F">
              <w:rPr>
                <w:b/>
                <w:bCs/>
                <w:sz w:val="32"/>
                <w:szCs w:val="32"/>
              </w:rPr>
              <w:t>Time Complexity:</w:t>
            </w:r>
            <w:r w:rsidR="001E3A4F" w:rsidRPr="001E3A4F">
              <w:rPr>
                <w:b/>
                <w:bCs/>
                <w:sz w:val="32"/>
                <w:szCs w:val="32"/>
              </w:rPr>
              <w:t xml:space="preserve"> </w:t>
            </w:r>
            <w:r w:rsidRPr="001E3A4F">
              <w:rPr>
                <w:b/>
                <w:bCs/>
                <w:sz w:val="32"/>
                <w:szCs w:val="32"/>
              </w:rPr>
              <w:t>O(p*q*r*s)</w:t>
            </w:r>
          </w:p>
          <w:p w14:paraId="3A41A71E" w14:textId="77777777" w:rsidR="001E3A4F" w:rsidRPr="001E3A4F" w:rsidRDefault="001E3A4F" w:rsidP="00B639A3">
            <w:pPr>
              <w:rPr>
                <w:b/>
                <w:bCs/>
                <w:sz w:val="32"/>
                <w:szCs w:val="32"/>
              </w:rPr>
            </w:pPr>
          </w:p>
          <w:p w14:paraId="093B00E8" w14:textId="10370529" w:rsidR="00A6519C" w:rsidRDefault="00DD7253" w:rsidP="00A6519C">
            <w:pPr>
              <w:rPr>
                <w:sz w:val="32"/>
                <w:szCs w:val="32"/>
              </w:rPr>
            </w:pPr>
            <w:r>
              <w:rPr>
                <w:sz w:val="32"/>
                <w:szCs w:val="32"/>
              </w:rPr>
              <w:t>W</w:t>
            </w:r>
            <w:r w:rsidR="00A6519C" w:rsidRPr="00B639A3">
              <w:rPr>
                <w:sz w:val="32"/>
                <w:szCs w:val="32"/>
              </w:rPr>
              <w:t>here</w:t>
            </w:r>
            <w:r>
              <w:rPr>
                <w:sz w:val="32"/>
                <w:szCs w:val="32"/>
              </w:rPr>
              <w:t>,</w:t>
            </w:r>
          </w:p>
          <w:p w14:paraId="29CDB5BC" w14:textId="77777777" w:rsidR="00DD7253" w:rsidRPr="00B639A3" w:rsidRDefault="00DD7253" w:rsidP="00A6519C">
            <w:pPr>
              <w:rPr>
                <w:sz w:val="32"/>
                <w:szCs w:val="32"/>
              </w:rPr>
            </w:pPr>
          </w:p>
          <w:p w14:paraId="379E889E" w14:textId="0B65D43B" w:rsidR="00A6519C" w:rsidRPr="00B639A3" w:rsidRDefault="00DD7253" w:rsidP="00A6519C">
            <w:pPr>
              <w:rPr>
                <w:sz w:val="32"/>
                <w:szCs w:val="32"/>
              </w:rPr>
            </w:pPr>
            <w:r>
              <w:rPr>
                <w:sz w:val="32"/>
                <w:szCs w:val="32"/>
              </w:rPr>
              <w:t>p =</w:t>
            </w:r>
            <w:r w:rsidR="00A6519C" w:rsidRPr="00B639A3">
              <w:rPr>
                <w:sz w:val="32"/>
                <w:szCs w:val="32"/>
              </w:rPr>
              <w:t xml:space="preserve"> no. of records in </w:t>
            </w:r>
            <w:r>
              <w:rPr>
                <w:sz w:val="32"/>
                <w:szCs w:val="32"/>
              </w:rPr>
              <w:t>ProductRecords table</w:t>
            </w:r>
          </w:p>
          <w:p w14:paraId="52BC1710" w14:textId="33F9790F" w:rsidR="001E3A4F" w:rsidRDefault="00A6519C" w:rsidP="00A6519C">
            <w:pPr>
              <w:rPr>
                <w:sz w:val="32"/>
                <w:szCs w:val="32"/>
              </w:rPr>
            </w:pPr>
            <w:r w:rsidRPr="00B639A3">
              <w:rPr>
                <w:sz w:val="32"/>
                <w:szCs w:val="32"/>
              </w:rPr>
              <w:t>q</w:t>
            </w:r>
            <w:r w:rsidR="00DD7253">
              <w:rPr>
                <w:sz w:val="32"/>
                <w:szCs w:val="32"/>
              </w:rPr>
              <w:t xml:space="preserve"> =</w:t>
            </w:r>
            <w:r w:rsidRPr="00B639A3">
              <w:rPr>
                <w:sz w:val="32"/>
                <w:szCs w:val="32"/>
              </w:rPr>
              <w:t xml:space="preserve"> parameters called from </w:t>
            </w:r>
            <w:r w:rsidR="00DD7253">
              <w:rPr>
                <w:sz w:val="32"/>
                <w:szCs w:val="32"/>
              </w:rPr>
              <w:t>P</w:t>
            </w:r>
            <w:r w:rsidRPr="00B639A3">
              <w:rPr>
                <w:sz w:val="32"/>
                <w:szCs w:val="32"/>
              </w:rPr>
              <w:t>roduct</w:t>
            </w:r>
            <w:r w:rsidR="00DD7253">
              <w:rPr>
                <w:sz w:val="32"/>
                <w:szCs w:val="32"/>
              </w:rPr>
              <w:t>R</w:t>
            </w:r>
            <w:r w:rsidRPr="00B639A3">
              <w:rPr>
                <w:sz w:val="32"/>
                <w:szCs w:val="32"/>
              </w:rPr>
              <w:t xml:space="preserve">ecords table </w:t>
            </w:r>
          </w:p>
          <w:p w14:paraId="6BB8CB20" w14:textId="77777777" w:rsidR="00DD7253" w:rsidRDefault="00DD7253" w:rsidP="00A6519C">
            <w:pPr>
              <w:rPr>
                <w:sz w:val="32"/>
                <w:szCs w:val="32"/>
              </w:rPr>
            </w:pPr>
          </w:p>
          <w:p w14:paraId="57EBE20D" w14:textId="575552E9"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2</w:t>
            </w:r>
            <w:r w:rsidR="00DD7253">
              <w:rPr>
                <w:sz w:val="32"/>
                <w:szCs w:val="32"/>
              </w:rPr>
              <w:t xml:space="preserve"> fields are:</w:t>
            </w:r>
            <w:r w:rsidRPr="00B639A3">
              <w:rPr>
                <w:sz w:val="32"/>
                <w:szCs w:val="32"/>
              </w:rPr>
              <w:t xml:space="preserve"> Product_Name and Cost)</w:t>
            </w:r>
          </w:p>
          <w:p w14:paraId="00D5414E" w14:textId="77777777" w:rsidR="00DD7253" w:rsidRDefault="00DD7253" w:rsidP="00A6519C">
            <w:pPr>
              <w:rPr>
                <w:sz w:val="32"/>
                <w:szCs w:val="32"/>
              </w:rPr>
            </w:pPr>
          </w:p>
          <w:p w14:paraId="0F4BDF99" w14:textId="34E0AA8F" w:rsidR="00A6519C" w:rsidRPr="00B639A3" w:rsidRDefault="00DD7253" w:rsidP="00A6519C">
            <w:pPr>
              <w:rPr>
                <w:sz w:val="32"/>
                <w:szCs w:val="32"/>
              </w:rPr>
            </w:pPr>
            <w:r>
              <w:rPr>
                <w:sz w:val="32"/>
                <w:szCs w:val="32"/>
              </w:rPr>
              <w:t>r =</w:t>
            </w:r>
            <w:r w:rsidR="00A6519C" w:rsidRPr="00B639A3">
              <w:rPr>
                <w:sz w:val="32"/>
                <w:szCs w:val="32"/>
              </w:rPr>
              <w:t xml:space="preserve"> no. of records in </w:t>
            </w:r>
            <w:r>
              <w:rPr>
                <w:sz w:val="32"/>
                <w:szCs w:val="32"/>
              </w:rPr>
              <w:t>B</w:t>
            </w:r>
            <w:r w:rsidR="00A6519C" w:rsidRPr="00B639A3">
              <w:rPr>
                <w:sz w:val="32"/>
                <w:szCs w:val="32"/>
              </w:rPr>
              <w:t>ill table</w:t>
            </w:r>
          </w:p>
          <w:p w14:paraId="313F4CFC" w14:textId="529076E5" w:rsidR="001E3A4F" w:rsidRDefault="00A6519C" w:rsidP="00A6519C">
            <w:pPr>
              <w:rPr>
                <w:sz w:val="32"/>
                <w:szCs w:val="32"/>
              </w:rPr>
            </w:pPr>
            <w:r w:rsidRPr="00B639A3">
              <w:rPr>
                <w:sz w:val="32"/>
                <w:szCs w:val="32"/>
              </w:rPr>
              <w:t>s</w:t>
            </w:r>
            <w:r w:rsidR="00DD7253">
              <w:rPr>
                <w:sz w:val="32"/>
                <w:szCs w:val="32"/>
              </w:rPr>
              <w:t xml:space="preserve"> =</w:t>
            </w:r>
            <w:r w:rsidRPr="00B639A3">
              <w:rPr>
                <w:sz w:val="32"/>
                <w:szCs w:val="32"/>
              </w:rPr>
              <w:t xml:space="preserve"> parameters called from </w:t>
            </w:r>
            <w:r w:rsidR="00DD7253">
              <w:rPr>
                <w:sz w:val="32"/>
                <w:szCs w:val="32"/>
              </w:rPr>
              <w:t>P</w:t>
            </w:r>
            <w:r w:rsidRPr="00B639A3">
              <w:rPr>
                <w:sz w:val="32"/>
                <w:szCs w:val="32"/>
              </w:rPr>
              <w:t>roduct</w:t>
            </w:r>
            <w:r w:rsidR="00DD7253">
              <w:rPr>
                <w:sz w:val="32"/>
                <w:szCs w:val="32"/>
              </w:rPr>
              <w:t>R</w:t>
            </w:r>
            <w:r w:rsidRPr="00B639A3">
              <w:rPr>
                <w:sz w:val="32"/>
                <w:szCs w:val="32"/>
              </w:rPr>
              <w:t xml:space="preserve">ecords table </w:t>
            </w:r>
          </w:p>
          <w:p w14:paraId="0B401E41" w14:textId="77777777" w:rsidR="00DD7253" w:rsidRDefault="00DD7253" w:rsidP="00A6519C">
            <w:pPr>
              <w:rPr>
                <w:sz w:val="32"/>
                <w:szCs w:val="32"/>
              </w:rPr>
            </w:pPr>
          </w:p>
          <w:p w14:paraId="6CCDA002" w14:textId="7F435644"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2</w:t>
            </w:r>
            <w:r w:rsidR="00DD7253">
              <w:rPr>
                <w:sz w:val="32"/>
                <w:szCs w:val="32"/>
              </w:rPr>
              <w:t xml:space="preserve"> fields are:</w:t>
            </w:r>
            <w:r w:rsidRPr="00B639A3">
              <w:rPr>
                <w:sz w:val="32"/>
                <w:szCs w:val="32"/>
              </w:rPr>
              <w:t xml:space="preserve"> SU and QTY)</w:t>
            </w:r>
          </w:p>
          <w:p w14:paraId="04C0198F" w14:textId="7D854398" w:rsidR="00A6519C" w:rsidRPr="00B639A3" w:rsidRDefault="00A6519C" w:rsidP="00A6519C">
            <w:pPr>
              <w:rPr>
                <w:sz w:val="32"/>
                <w:szCs w:val="32"/>
              </w:rPr>
            </w:pPr>
          </w:p>
          <w:p w14:paraId="58A13CF1" w14:textId="5AE74482" w:rsidR="00A6519C" w:rsidRPr="001E3A4F" w:rsidRDefault="00A6519C" w:rsidP="00B639A3">
            <w:pPr>
              <w:rPr>
                <w:b/>
                <w:bCs/>
                <w:sz w:val="32"/>
                <w:szCs w:val="32"/>
              </w:rPr>
            </w:pPr>
            <w:r w:rsidRPr="001E3A4F">
              <w:rPr>
                <w:b/>
                <w:bCs/>
                <w:sz w:val="32"/>
                <w:szCs w:val="32"/>
              </w:rPr>
              <w:t>S</w:t>
            </w:r>
            <w:r w:rsidR="00DD7253">
              <w:rPr>
                <w:b/>
                <w:bCs/>
                <w:sz w:val="32"/>
                <w:szCs w:val="32"/>
              </w:rPr>
              <w:t>QL</w:t>
            </w:r>
            <w:r w:rsidRPr="001E3A4F">
              <w:rPr>
                <w:b/>
                <w:bCs/>
                <w:sz w:val="32"/>
                <w:szCs w:val="32"/>
              </w:rPr>
              <w:t xml:space="preserve"> </w:t>
            </w:r>
            <w:r w:rsidR="00DD7253">
              <w:rPr>
                <w:b/>
                <w:bCs/>
                <w:sz w:val="32"/>
                <w:szCs w:val="32"/>
              </w:rPr>
              <w:t>Q</w:t>
            </w:r>
            <w:r w:rsidR="00DD7253" w:rsidRPr="001E3A4F">
              <w:rPr>
                <w:b/>
                <w:bCs/>
                <w:sz w:val="32"/>
                <w:szCs w:val="32"/>
              </w:rPr>
              <w:t>uery: -</w:t>
            </w:r>
            <w:r w:rsidRPr="001E3A4F">
              <w:rPr>
                <w:b/>
                <w:bCs/>
                <w:sz w:val="32"/>
                <w:szCs w:val="32"/>
              </w:rPr>
              <w:t>  </w:t>
            </w:r>
          </w:p>
          <w:p w14:paraId="1753D6E5" w14:textId="77777777" w:rsidR="001E3A4F" w:rsidRPr="00B639A3" w:rsidRDefault="001E3A4F" w:rsidP="00B639A3">
            <w:pPr>
              <w:rPr>
                <w:sz w:val="32"/>
                <w:szCs w:val="32"/>
              </w:rPr>
            </w:pPr>
          </w:p>
          <w:p w14:paraId="3CABDA05" w14:textId="77777777" w:rsidR="00A6519C" w:rsidRPr="00B639A3" w:rsidRDefault="00A6519C" w:rsidP="00A6519C">
            <w:pPr>
              <w:rPr>
                <w:sz w:val="32"/>
                <w:szCs w:val="32"/>
              </w:rPr>
            </w:pPr>
            <w:r w:rsidRPr="00B639A3">
              <w:rPr>
                <w:sz w:val="32"/>
                <w:szCs w:val="32"/>
              </w:rPr>
              <w:t>billQuery = "select p.Product_Name , p.Cost , b.SU, b.QTY from ProductRecords p , Bill b where b.Bill_No=? AND b.SU=p.SU";</w:t>
            </w:r>
          </w:p>
          <w:p w14:paraId="27D7BDF2" w14:textId="0667BACE" w:rsidR="00A6519C" w:rsidRDefault="00A6519C" w:rsidP="00A6519C"/>
          <w:p w14:paraId="5476195F" w14:textId="77777777" w:rsidR="001E3A4F" w:rsidRDefault="001E3A4F" w:rsidP="00A6519C"/>
          <w:p w14:paraId="1A9EB55F" w14:textId="77777777" w:rsidR="00A6519C" w:rsidRP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679E9C2F" wp14:editId="22BD8DA4">
                  <wp:extent cx="5735955" cy="784860"/>
                  <wp:effectExtent l="0" t="0" r="0" b="0"/>
                  <wp:docPr id="22" name="Picture 22" descr="https://lh5.googleusercontent.com/H4ua3LsLlaWyN-DfN-dYRdGrS7Sat911QvFCTELVImCMfzNVtqrxom87YXHSsMkSHBVPL5ag15uNW3BM7WI469F9OHaI-XR-XujpOgoN7UdmJr6fZv71HKOAcDLKAr-j6WVf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H4ua3LsLlaWyN-DfN-dYRdGrS7Sat911QvFCTELVImCMfzNVtqrxom87YXHSsMkSHBVPL5ag15uNW3BM7WI469F9OHaI-XR-XujpOgoN7UdmJr6fZv71HKOAcDLKAr-j6WVfPvc"/>
                          <pic:cNvPicPr>
                            <a:picLocks noChangeAspect="1" noChangeArrowheads="1"/>
                          </pic:cNvPicPr>
                        </pic:nvPicPr>
                        <pic:blipFill>
                          <a:blip r:embed="rId18" cstate="print"/>
                          <a:srcRect/>
                          <a:stretch>
                            <a:fillRect/>
                          </a:stretch>
                        </pic:blipFill>
                        <pic:spPr bwMode="auto">
                          <a:xfrm>
                            <a:off x="0" y="0"/>
                            <a:ext cx="5735955" cy="784860"/>
                          </a:xfrm>
                          <a:prstGeom prst="rect">
                            <a:avLst/>
                          </a:prstGeom>
                          <a:noFill/>
                          <a:ln w="9525">
                            <a:noFill/>
                            <a:miter lim="800000"/>
                            <a:headEnd/>
                            <a:tailEnd/>
                          </a:ln>
                        </pic:spPr>
                      </pic:pic>
                    </a:graphicData>
                  </a:graphic>
                </wp:inline>
              </w:drawing>
            </w:r>
          </w:p>
          <w:p w14:paraId="55A0C9CA" w14:textId="18F9C4EA" w:rsidR="0029139A" w:rsidRDefault="0029139A" w:rsidP="0029139A"/>
          <w:p w14:paraId="410416D4" w14:textId="77777777" w:rsidR="00EF1312" w:rsidRDefault="00EF1312" w:rsidP="0029139A"/>
          <w:p w14:paraId="42E246BC" w14:textId="77777777" w:rsidR="00BB1A90" w:rsidRDefault="00BB1A90" w:rsidP="0029139A">
            <w:pPr>
              <w:pStyle w:val="Heading2"/>
            </w:pPr>
          </w:p>
          <w:p w14:paraId="5D143ECA" w14:textId="77777777" w:rsidR="00BB1A90" w:rsidRDefault="00BB1A90" w:rsidP="0029139A">
            <w:pPr>
              <w:pStyle w:val="Heading2"/>
            </w:pPr>
          </w:p>
          <w:p w14:paraId="294F0A05" w14:textId="77777777" w:rsidR="00BB1A90" w:rsidRDefault="00BB1A90" w:rsidP="0029139A">
            <w:pPr>
              <w:pStyle w:val="Heading2"/>
            </w:pPr>
          </w:p>
          <w:p w14:paraId="2E9D22FD" w14:textId="77777777" w:rsidR="00BB1A90" w:rsidRDefault="00BB1A90" w:rsidP="0029139A">
            <w:pPr>
              <w:pStyle w:val="Heading2"/>
            </w:pPr>
          </w:p>
          <w:p w14:paraId="7AB09257" w14:textId="77777777" w:rsidR="00BB1A90" w:rsidRDefault="00BB1A90" w:rsidP="0029139A">
            <w:pPr>
              <w:pStyle w:val="Heading2"/>
            </w:pPr>
          </w:p>
          <w:p w14:paraId="6C3EE228" w14:textId="77777777" w:rsidR="00BB1A90" w:rsidRDefault="00BB1A90" w:rsidP="0029139A">
            <w:pPr>
              <w:pStyle w:val="Heading2"/>
            </w:pPr>
          </w:p>
          <w:p w14:paraId="46AA07E9" w14:textId="77777777" w:rsidR="00BB1A90" w:rsidRDefault="00BB1A90" w:rsidP="0029139A">
            <w:pPr>
              <w:pStyle w:val="Heading2"/>
            </w:pPr>
          </w:p>
          <w:p w14:paraId="4C8FCCFD" w14:textId="77777777" w:rsidR="00BB1A90" w:rsidRDefault="00BB1A90" w:rsidP="0029139A">
            <w:pPr>
              <w:pStyle w:val="Heading2"/>
            </w:pPr>
          </w:p>
          <w:p w14:paraId="0006FAD0" w14:textId="77777777" w:rsidR="00BB1A90" w:rsidRDefault="00BB1A90" w:rsidP="0029139A">
            <w:pPr>
              <w:pStyle w:val="Heading2"/>
            </w:pPr>
          </w:p>
          <w:p w14:paraId="146A20C7" w14:textId="5197E1AE" w:rsidR="0029139A" w:rsidRDefault="0029139A" w:rsidP="0029139A">
            <w:pPr>
              <w:pStyle w:val="Heading2"/>
            </w:pPr>
            <w:r>
              <w:t>Dashboard</w:t>
            </w:r>
          </w:p>
          <w:p w14:paraId="15B3420E" w14:textId="77777777" w:rsidR="00EF1312" w:rsidRDefault="00EF1312" w:rsidP="00B639A3">
            <w:pPr>
              <w:rPr>
                <w:sz w:val="32"/>
                <w:szCs w:val="32"/>
              </w:rPr>
            </w:pPr>
          </w:p>
          <w:p w14:paraId="0CC90BA9" w14:textId="07A95024" w:rsidR="00A6519C" w:rsidRPr="00DD7253" w:rsidRDefault="00A6519C" w:rsidP="00A6519C">
            <w:pPr>
              <w:rPr>
                <w:b/>
                <w:bCs/>
                <w:sz w:val="32"/>
                <w:szCs w:val="32"/>
              </w:rPr>
            </w:pPr>
            <w:r w:rsidRPr="00DD7253">
              <w:rPr>
                <w:b/>
                <w:bCs/>
                <w:sz w:val="32"/>
                <w:szCs w:val="32"/>
              </w:rPr>
              <w:t>Time Complexity:</w:t>
            </w:r>
            <w:r w:rsidR="001E3A4F" w:rsidRPr="00DD7253">
              <w:rPr>
                <w:b/>
                <w:bCs/>
                <w:sz w:val="32"/>
                <w:szCs w:val="32"/>
              </w:rPr>
              <w:t xml:space="preserve"> </w:t>
            </w:r>
            <w:r w:rsidRPr="00DD7253">
              <w:rPr>
                <w:b/>
                <w:bCs/>
                <w:sz w:val="32"/>
                <w:szCs w:val="32"/>
              </w:rPr>
              <w:t>O(m</w:t>
            </w:r>
            <w:r w:rsidR="00BB1A90" w:rsidRPr="00DD7253">
              <w:rPr>
                <w:b/>
                <w:bCs/>
                <w:sz w:val="32"/>
                <w:szCs w:val="32"/>
              </w:rPr>
              <w:t>*</w:t>
            </w:r>
            <w:r w:rsidRPr="00DD7253">
              <w:rPr>
                <w:b/>
                <w:bCs/>
                <w:sz w:val="32"/>
                <w:szCs w:val="32"/>
              </w:rPr>
              <w:t>n)</w:t>
            </w:r>
          </w:p>
          <w:p w14:paraId="05742ABB" w14:textId="5497FD82" w:rsidR="001E3A4F" w:rsidRDefault="001E3A4F" w:rsidP="00A6519C">
            <w:pPr>
              <w:rPr>
                <w:sz w:val="32"/>
                <w:szCs w:val="32"/>
              </w:rPr>
            </w:pPr>
          </w:p>
          <w:p w14:paraId="65E53931" w14:textId="29FBF7BB" w:rsidR="001E3A4F" w:rsidRDefault="00DD7253" w:rsidP="00A6519C">
            <w:pPr>
              <w:rPr>
                <w:sz w:val="32"/>
                <w:szCs w:val="32"/>
              </w:rPr>
            </w:pPr>
            <w:r>
              <w:rPr>
                <w:sz w:val="32"/>
                <w:szCs w:val="32"/>
              </w:rPr>
              <w:t>W</w:t>
            </w:r>
            <w:r w:rsidR="001E3A4F">
              <w:rPr>
                <w:sz w:val="32"/>
                <w:szCs w:val="32"/>
              </w:rPr>
              <w:t>here</w:t>
            </w:r>
            <w:r>
              <w:rPr>
                <w:sz w:val="32"/>
                <w:szCs w:val="32"/>
              </w:rPr>
              <w:t>,</w:t>
            </w:r>
          </w:p>
          <w:p w14:paraId="425B9B39" w14:textId="77777777" w:rsidR="00DD7253" w:rsidRPr="00B639A3" w:rsidRDefault="00DD7253" w:rsidP="00A6519C">
            <w:pPr>
              <w:rPr>
                <w:sz w:val="32"/>
                <w:szCs w:val="32"/>
              </w:rPr>
            </w:pPr>
          </w:p>
          <w:p w14:paraId="17D10F64" w14:textId="19D95EF6" w:rsidR="00A6519C" w:rsidRPr="00B639A3" w:rsidRDefault="00DD7253" w:rsidP="00A6519C">
            <w:pPr>
              <w:rPr>
                <w:sz w:val="32"/>
                <w:szCs w:val="32"/>
              </w:rPr>
            </w:pPr>
            <w:r>
              <w:rPr>
                <w:sz w:val="32"/>
                <w:szCs w:val="32"/>
              </w:rPr>
              <w:t>m =</w:t>
            </w:r>
            <w:r w:rsidR="00A6519C" w:rsidRPr="00B639A3">
              <w:rPr>
                <w:sz w:val="32"/>
                <w:szCs w:val="32"/>
              </w:rPr>
              <w:t xml:space="preserve"> number of rows in </w:t>
            </w:r>
            <w:r>
              <w:rPr>
                <w:sz w:val="32"/>
                <w:szCs w:val="32"/>
              </w:rPr>
              <w:t>R</w:t>
            </w:r>
            <w:r w:rsidR="00A6519C" w:rsidRPr="00B639A3">
              <w:rPr>
                <w:sz w:val="32"/>
                <w:szCs w:val="32"/>
              </w:rPr>
              <w:t>egistration table</w:t>
            </w:r>
          </w:p>
          <w:p w14:paraId="5B6FA11B" w14:textId="56F71C87" w:rsidR="00DD7253" w:rsidRDefault="00A6519C" w:rsidP="00A6519C">
            <w:pPr>
              <w:rPr>
                <w:sz w:val="32"/>
                <w:szCs w:val="32"/>
              </w:rPr>
            </w:pPr>
            <w:r w:rsidRPr="00B639A3">
              <w:rPr>
                <w:sz w:val="32"/>
                <w:szCs w:val="32"/>
              </w:rPr>
              <w:t>n</w:t>
            </w:r>
            <w:r w:rsidR="00DD7253">
              <w:rPr>
                <w:sz w:val="32"/>
                <w:szCs w:val="32"/>
              </w:rPr>
              <w:t xml:space="preserve"> =</w:t>
            </w:r>
            <w:r w:rsidRPr="00B639A3">
              <w:rPr>
                <w:sz w:val="32"/>
                <w:szCs w:val="32"/>
              </w:rPr>
              <w:t xml:space="preserve"> parameters called from </w:t>
            </w:r>
            <w:r w:rsidR="00DD7253">
              <w:rPr>
                <w:sz w:val="32"/>
                <w:szCs w:val="32"/>
              </w:rPr>
              <w:t>R</w:t>
            </w:r>
            <w:r w:rsidRPr="00B639A3">
              <w:rPr>
                <w:sz w:val="32"/>
                <w:szCs w:val="32"/>
              </w:rPr>
              <w:t>egistration table</w:t>
            </w:r>
          </w:p>
          <w:p w14:paraId="2E156BCD" w14:textId="77777777" w:rsidR="00DD7253" w:rsidRDefault="00DD7253" w:rsidP="00A6519C">
            <w:pPr>
              <w:rPr>
                <w:sz w:val="32"/>
                <w:szCs w:val="32"/>
              </w:rPr>
            </w:pPr>
          </w:p>
          <w:p w14:paraId="4B975414" w14:textId="5EBA3243"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3</w:t>
            </w:r>
            <w:r w:rsidR="00DD7253">
              <w:rPr>
                <w:sz w:val="32"/>
                <w:szCs w:val="32"/>
              </w:rPr>
              <w:t xml:space="preserve"> fields are: N</w:t>
            </w:r>
            <w:r w:rsidRPr="00B639A3">
              <w:rPr>
                <w:sz w:val="32"/>
                <w:szCs w:val="32"/>
              </w:rPr>
              <w:t xml:space="preserve">ame, </w:t>
            </w:r>
            <w:r w:rsidR="00DD7253">
              <w:rPr>
                <w:sz w:val="32"/>
                <w:szCs w:val="32"/>
              </w:rPr>
              <w:t>E</w:t>
            </w:r>
            <w:r w:rsidRPr="00B639A3">
              <w:rPr>
                <w:sz w:val="32"/>
                <w:szCs w:val="32"/>
              </w:rPr>
              <w:t xml:space="preserve">mail, </w:t>
            </w:r>
            <w:proofErr w:type="spellStart"/>
            <w:r w:rsidR="00DD7253">
              <w:rPr>
                <w:sz w:val="32"/>
                <w:szCs w:val="32"/>
              </w:rPr>
              <w:t>M</w:t>
            </w:r>
            <w:r w:rsidRPr="00B639A3">
              <w:rPr>
                <w:sz w:val="32"/>
                <w:szCs w:val="32"/>
              </w:rPr>
              <w:t>obile_</w:t>
            </w:r>
            <w:r w:rsidR="00DD7253">
              <w:rPr>
                <w:sz w:val="32"/>
                <w:szCs w:val="32"/>
              </w:rPr>
              <w:t>N</w:t>
            </w:r>
            <w:r w:rsidRPr="00B639A3">
              <w:rPr>
                <w:sz w:val="32"/>
                <w:szCs w:val="32"/>
              </w:rPr>
              <w:t>umber</w:t>
            </w:r>
            <w:proofErr w:type="spellEnd"/>
            <w:r w:rsidRPr="00B639A3">
              <w:rPr>
                <w:sz w:val="32"/>
                <w:szCs w:val="32"/>
              </w:rPr>
              <w:t>)</w:t>
            </w:r>
            <w:r w:rsidRPr="00B639A3">
              <w:rPr>
                <w:sz w:val="32"/>
                <w:szCs w:val="32"/>
              </w:rPr>
              <w:br/>
            </w:r>
          </w:p>
          <w:p w14:paraId="07815AB6" w14:textId="045AAB97" w:rsidR="00A6519C" w:rsidRPr="00DD7253" w:rsidRDefault="00A6519C" w:rsidP="00B639A3">
            <w:pPr>
              <w:rPr>
                <w:b/>
                <w:bCs/>
                <w:sz w:val="32"/>
                <w:szCs w:val="32"/>
              </w:rPr>
            </w:pPr>
            <w:r w:rsidRPr="00DD7253">
              <w:rPr>
                <w:b/>
                <w:bCs/>
                <w:sz w:val="32"/>
                <w:szCs w:val="32"/>
              </w:rPr>
              <w:t>S</w:t>
            </w:r>
            <w:r w:rsidR="00DD7253">
              <w:rPr>
                <w:b/>
                <w:bCs/>
                <w:sz w:val="32"/>
                <w:szCs w:val="32"/>
              </w:rPr>
              <w:t>QL</w:t>
            </w:r>
            <w:r w:rsidRPr="00DD7253">
              <w:rPr>
                <w:b/>
                <w:bCs/>
                <w:sz w:val="32"/>
                <w:szCs w:val="32"/>
              </w:rPr>
              <w:t xml:space="preserve"> </w:t>
            </w:r>
            <w:r w:rsidR="00DD7253">
              <w:rPr>
                <w:b/>
                <w:bCs/>
                <w:sz w:val="32"/>
                <w:szCs w:val="32"/>
              </w:rPr>
              <w:t>Q</w:t>
            </w:r>
            <w:r w:rsidR="00DD7253" w:rsidRPr="00DD7253">
              <w:rPr>
                <w:b/>
                <w:bCs/>
                <w:sz w:val="32"/>
                <w:szCs w:val="32"/>
              </w:rPr>
              <w:t>uery: -</w:t>
            </w:r>
            <w:r w:rsidRPr="00DD7253">
              <w:rPr>
                <w:b/>
                <w:bCs/>
                <w:sz w:val="32"/>
                <w:szCs w:val="32"/>
              </w:rPr>
              <w:t>  </w:t>
            </w:r>
          </w:p>
          <w:p w14:paraId="11FDB15C" w14:textId="77777777" w:rsidR="00DD7253" w:rsidRPr="00B639A3" w:rsidRDefault="00DD7253" w:rsidP="00B639A3">
            <w:pPr>
              <w:rPr>
                <w:sz w:val="32"/>
                <w:szCs w:val="32"/>
              </w:rPr>
            </w:pPr>
          </w:p>
          <w:p w14:paraId="0881AA9F" w14:textId="77777777" w:rsidR="00A6519C" w:rsidRPr="00B639A3" w:rsidRDefault="00A6519C" w:rsidP="00A6519C">
            <w:pPr>
              <w:rPr>
                <w:sz w:val="32"/>
                <w:szCs w:val="32"/>
              </w:rPr>
            </w:pPr>
            <w:r w:rsidRPr="00B639A3">
              <w:rPr>
                <w:sz w:val="32"/>
                <w:szCs w:val="32"/>
              </w:rPr>
              <w:t>QUERY = "select r.Name, r.Email, r.Mobile_Number, l.UID from Registration r, Login l where r.Email = l.UID ORDER BY l.SNO DESC LIMIT 1";</w:t>
            </w:r>
          </w:p>
          <w:p w14:paraId="717B5992" w14:textId="64847C6C" w:rsidR="0029139A" w:rsidRDefault="0029139A" w:rsidP="0029139A"/>
          <w:p w14:paraId="49A61F7D" w14:textId="77777777" w:rsidR="00DD7253" w:rsidRDefault="00DD7253" w:rsidP="0029139A"/>
          <w:p w14:paraId="24281EA4" w14:textId="77777777" w:rsidR="00A6519C" w:rsidRDefault="00A6519C" w:rsidP="00EF1312">
            <w:pPr>
              <w:jc w:val="center"/>
            </w:pPr>
            <w:r>
              <w:rPr>
                <w:rFonts w:ascii="Arial" w:hAnsi="Arial" w:cs="Arial"/>
                <w:noProof/>
                <w:color w:val="000000"/>
                <w:sz w:val="22"/>
                <w:szCs w:val="22"/>
                <w:bdr w:val="none" w:sz="0" w:space="0" w:color="auto" w:frame="1"/>
                <w:lang w:bidi="hi-IN"/>
              </w:rPr>
              <w:drawing>
                <wp:inline distT="0" distB="0" distL="0" distR="0" wp14:anchorId="3FFE7B46" wp14:editId="476D3C73">
                  <wp:extent cx="6060440" cy="1120140"/>
                  <wp:effectExtent l="0" t="0" r="0" b="0"/>
                  <wp:docPr id="25" name="Picture 25" descr="https://lh5.googleusercontent.com/eL18spQM4PRmUku6NH5eHFmQs3-QjRbX8bfVpAAoiiZmYUZBYEOOho9qICdbWhzwhbeyryHTww96vfeythKYhqLIfLVUzFXNAVusZdliHzpqDcmJykZW_KWfWIq7kvCrO5QFU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L18spQM4PRmUku6NH5eHFmQs3-QjRbX8bfVpAAoiiZmYUZBYEOOho9qICdbWhzwhbeyryHTww96vfeythKYhqLIfLVUzFXNAVusZdliHzpqDcmJykZW_KWfWIq7kvCrO5QFUXI"/>
                          <pic:cNvPicPr>
                            <a:picLocks noChangeAspect="1" noChangeArrowheads="1"/>
                          </pic:cNvPicPr>
                        </pic:nvPicPr>
                        <pic:blipFill>
                          <a:blip r:embed="rId19" cstate="print"/>
                          <a:srcRect/>
                          <a:stretch>
                            <a:fillRect/>
                          </a:stretch>
                        </pic:blipFill>
                        <pic:spPr bwMode="auto">
                          <a:xfrm>
                            <a:off x="0" y="0"/>
                            <a:ext cx="6065781" cy="1121127"/>
                          </a:xfrm>
                          <a:prstGeom prst="rect">
                            <a:avLst/>
                          </a:prstGeom>
                          <a:noFill/>
                          <a:ln w="9525">
                            <a:noFill/>
                            <a:miter lim="800000"/>
                            <a:headEnd/>
                            <a:tailEnd/>
                          </a:ln>
                        </pic:spPr>
                      </pic:pic>
                    </a:graphicData>
                  </a:graphic>
                </wp:inline>
              </w:drawing>
            </w:r>
          </w:p>
          <w:p w14:paraId="36C06C6C" w14:textId="77777777" w:rsidR="00EF1312" w:rsidRDefault="00EF1312" w:rsidP="0029139A">
            <w:pPr>
              <w:pStyle w:val="Heading2"/>
            </w:pPr>
          </w:p>
          <w:p w14:paraId="3F329E98" w14:textId="77777777" w:rsidR="00DD7253" w:rsidRDefault="00DD7253" w:rsidP="0029139A">
            <w:pPr>
              <w:pStyle w:val="Heading2"/>
            </w:pPr>
          </w:p>
          <w:p w14:paraId="209B1881" w14:textId="77777777" w:rsidR="00DD7253" w:rsidRDefault="00DD7253" w:rsidP="0029139A">
            <w:pPr>
              <w:pStyle w:val="Heading2"/>
            </w:pPr>
          </w:p>
          <w:p w14:paraId="394DDC92" w14:textId="77777777" w:rsidR="00DD7253" w:rsidRDefault="00DD7253" w:rsidP="0029139A">
            <w:pPr>
              <w:pStyle w:val="Heading2"/>
            </w:pPr>
          </w:p>
          <w:p w14:paraId="3C51D346" w14:textId="77777777" w:rsidR="00DD7253" w:rsidRDefault="00DD7253" w:rsidP="0029139A">
            <w:pPr>
              <w:pStyle w:val="Heading2"/>
            </w:pPr>
          </w:p>
          <w:p w14:paraId="18F20C3A" w14:textId="77777777" w:rsidR="00DD7253" w:rsidRDefault="00DD7253" w:rsidP="0029139A">
            <w:pPr>
              <w:pStyle w:val="Heading2"/>
            </w:pPr>
          </w:p>
          <w:p w14:paraId="5E69ACB7" w14:textId="77777777" w:rsidR="00DD7253" w:rsidRDefault="00DD7253" w:rsidP="0029139A">
            <w:pPr>
              <w:pStyle w:val="Heading2"/>
            </w:pPr>
          </w:p>
          <w:p w14:paraId="6F4E7036" w14:textId="77777777" w:rsidR="00DD7253" w:rsidRDefault="00DD7253" w:rsidP="0029139A">
            <w:pPr>
              <w:pStyle w:val="Heading2"/>
            </w:pPr>
          </w:p>
          <w:p w14:paraId="70D051AC" w14:textId="77777777" w:rsidR="00DD7253" w:rsidRDefault="00DD7253" w:rsidP="0029139A">
            <w:pPr>
              <w:pStyle w:val="Heading2"/>
            </w:pPr>
          </w:p>
          <w:p w14:paraId="0468C1DE" w14:textId="77777777" w:rsidR="00DD7253" w:rsidRDefault="00DD7253" w:rsidP="0029139A">
            <w:pPr>
              <w:pStyle w:val="Heading2"/>
            </w:pPr>
          </w:p>
          <w:p w14:paraId="2C7D4ADC" w14:textId="77777777" w:rsidR="00DD7253" w:rsidRDefault="00DD7253" w:rsidP="0029139A">
            <w:pPr>
              <w:pStyle w:val="Heading2"/>
            </w:pPr>
          </w:p>
          <w:p w14:paraId="6B8B54DF" w14:textId="77777777" w:rsidR="00DD7253" w:rsidRDefault="00DD7253" w:rsidP="0029139A">
            <w:pPr>
              <w:pStyle w:val="Heading2"/>
            </w:pPr>
          </w:p>
          <w:p w14:paraId="322C42EF" w14:textId="5DADB1D0" w:rsidR="0029139A" w:rsidRPr="0029139A" w:rsidRDefault="0029139A" w:rsidP="0029139A">
            <w:pPr>
              <w:pStyle w:val="Heading2"/>
            </w:pPr>
            <w:r>
              <w:t>Shop Details</w:t>
            </w:r>
          </w:p>
          <w:p w14:paraId="164FB7F4" w14:textId="77777777" w:rsidR="00EF1312" w:rsidRDefault="00EF1312" w:rsidP="00B639A3">
            <w:pPr>
              <w:rPr>
                <w:sz w:val="32"/>
                <w:szCs w:val="32"/>
              </w:rPr>
            </w:pPr>
          </w:p>
          <w:p w14:paraId="038A0AF2" w14:textId="1E075BC8" w:rsidR="00A6519C" w:rsidRDefault="00A6519C" w:rsidP="00A6519C">
            <w:pPr>
              <w:rPr>
                <w:b/>
                <w:bCs/>
                <w:sz w:val="32"/>
                <w:szCs w:val="32"/>
              </w:rPr>
            </w:pPr>
            <w:r w:rsidRPr="00DD7253">
              <w:rPr>
                <w:b/>
                <w:bCs/>
                <w:sz w:val="32"/>
                <w:szCs w:val="32"/>
              </w:rPr>
              <w:t>Time Complexity:</w:t>
            </w:r>
            <w:r w:rsidR="00DD7253" w:rsidRPr="00DD7253">
              <w:rPr>
                <w:b/>
                <w:bCs/>
                <w:sz w:val="32"/>
                <w:szCs w:val="32"/>
              </w:rPr>
              <w:t xml:space="preserve"> </w:t>
            </w:r>
            <w:r w:rsidRPr="00DD7253">
              <w:rPr>
                <w:b/>
                <w:bCs/>
                <w:sz w:val="32"/>
                <w:szCs w:val="32"/>
              </w:rPr>
              <w:t>O(n) </w:t>
            </w:r>
          </w:p>
          <w:p w14:paraId="1B58CF97" w14:textId="392095B8" w:rsidR="00DD7253" w:rsidRDefault="00DD7253" w:rsidP="00A6519C">
            <w:pPr>
              <w:rPr>
                <w:b/>
                <w:bCs/>
                <w:sz w:val="32"/>
                <w:szCs w:val="32"/>
              </w:rPr>
            </w:pPr>
          </w:p>
          <w:p w14:paraId="321C80B9" w14:textId="610E442D" w:rsidR="00DD7253" w:rsidRDefault="00DD7253" w:rsidP="00A6519C">
            <w:pPr>
              <w:rPr>
                <w:sz w:val="32"/>
                <w:szCs w:val="32"/>
              </w:rPr>
            </w:pPr>
            <w:r>
              <w:rPr>
                <w:sz w:val="32"/>
                <w:szCs w:val="32"/>
              </w:rPr>
              <w:t>Where,</w:t>
            </w:r>
          </w:p>
          <w:p w14:paraId="7B5A6A14" w14:textId="77777777" w:rsidR="00DD7253" w:rsidRPr="00DD7253" w:rsidRDefault="00DD7253" w:rsidP="00A6519C">
            <w:pPr>
              <w:rPr>
                <w:sz w:val="32"/>
                <w:szCs w:val="32"/>
              </w:rPr>
            </w:pPr>
          </w:p>
          <w:p w14:paraId="0AC2D92F" w14:textId="333660EE" w:rsidR="00DD7253" w:rsidRDefault="00A6519C" w:rsidP="00A6519C">
            <w:pPr>
              <w:rPr>
                <w:sz w:val="32"/>
                <w:szCs w:val="32"/>
              </w:rPr>
            </w:pPr>
            <w:r w:rsidRPr="00B639A3">
              <w:rPr>
                <w:sz w:val="32"/>
                <w:szCs w:val="32"/>
              </w:rPr>
              <w:t xml:space="preserve">n: number of parameters called from </w:t>
            </w:r>
            <w:r w:rsidR="00DD7253">
              <w:rPr>
                <w:sz w:val="32"/>
                <w:szCs w:val="32"/>
              </w:rPr>
              <w:t>S</w:t>
            </w:r>
            <w:r w:rsidRPr="00B639A3">
              <w:rPr>
                <w:sz w:val="32"/>
                <w:szCs w:val="32"/>
              </w:rPr>
              <w:t>hop</w:t>
            </w:r>
            <w:r w:rsidR="00DD7253">
              <w:rPr>
                <w:sz w:val="32"/>
                <w:szCs w:val="32"/>
              </w:rPr>
              <w:t>D</w:t>
            </w:r>
            <w:r w:rsidRPr="00B639A3">
              <w:rPr>
                <w:sz w:val="32"/>
                <w:szCs w:val="32"/>
              </w:rPr>
              <w:t>etails table</w:t>
            </w:r>
          </w:p>
          <w:p w14:paraId="5D0502A1" w14:textId="77777777" w:rsidR="00DD7253" w:rsidRDefault="00DD7253" w:rsidP="00A6519C">
            <w:pPr>
              <w:rPr>
                <w:sz w:val="32"/>
                <w:szCs w:val="32"/>
              </w:rPr>
            </w:pPr>
          </w:p>
          <w:p w14:paraId="64BB60DF" w14:textId="3B121BE2" w:rsidR="00A6519C" w:rsidRPr="00B639A3" w:rsidRDefault="00A6519C" w:rsidP="00A6519C">
            <w:pPr>
              <w:rPr>
                <w:sz w:val="32"/>
                <w:szCs w:val="32"/>
              </w:rPr>
            </w:pPr>
            <w:r w:rsidRPr="00B639A3">
              <w:rPr>
                <w:sz w:val="32"/>
                <w:szCs w:val="32"/>
              </w:rPr>
              <w:t>(</w:t>
            </w:r>
            <w:r w:rsidR="00DD7253">
              <w:rPr>
                <w:sz w:val="32"/>
                <w:szCs w:val="32"/>
              </w:rPr>
              <w:t>H</w:t>
            </w:r>
            <w:r w:rsidRPr="00B639A3">
              <w:rPr>
                <w:sz w:val="32"/>
                <w:szCs w:val="32"/>
              </w:rPr>
              <w:t>ere 6</w:t>
            </w:r>
            <w:r w:rsidR="00DD7253">
              <w:rPr>
                <w:sz w:val="32"/>
                <w:szCs w:val="32"/>
              </w:rPr>
              <w:t xml:space="preserve"> fields are:</w:t>
            </w:r>
            <w:r w:rsidRPr="00B639A3">
              <w:rPr>
                <w:sz w:val="32"/>
                <w:szCs w:val="32"/>
              </w:rPr>
              <w:t xml:space="preserve"> </w:t>
            </w:r>
            <w:r w:rsidR="00DD7253">
              <w:rPr>
                <w:sz w:val="32"/>
                <w:szCs w:val="32"/>
              </w:rPr>
              <w:t>ID</w:t>
            </w:r>
            <w:r w:rsidRPr="00B639A3">
              <w:rPr>
                <w:sz w:val="32"/>
                <w:szCs w:val="32"/>
              </w:rPr>
              <w:t xml:space="preserve">, </w:t>
            </w:r>
            <w:r w:rsidR="00DD7253">
              <w:rPr>
                <w:sz w:val="32"/>
                <w:szCs w:val="32"/>
              </w:rPr>
              <w:t>S</w:t>
            </w:r>
            <w:r w:rsidRPr="00B639A3">
              <w:rPr>
                <w:sz w:val="32"/>
                <w:szCs w:val="32"/>
              </w:rPr>
              <w:t>hop_</w:t>
            </w:r>
            <w:r w:rsidR="00DD7253">
              <w:rPr>
                <w:sz w:val="32"/>
                <w:szCs w:val="32"/>
              </w:rPr>
              <w:t>N</w:t>
            </w:r>
            <w:r w:rsidRPr="00B639A3">
              <w:rPr>
                <w:sz w:val="32"/>
                <w:szCs w:val="32"/>
              </w:rPr>
              <w:t xml:space="preserve">ame, </w:t>
            </w:r>
            <w:r w:rsidR="00DD7253">
              <w:rPr>
                <w:sz w:val="32"/>
                <w:szCs w:val="32"/>
              </w:rPr>
              <w:t>O</w:t>
            </w:r>
            <w:r w:rsidRPr="00B639A3">
              <w:rPr>
                <w:sz w:val="32"/>
                <w:szCs w:val="32"/>
              </w:rPr>
              <w:t>wner_</w:t>
            </w:r>
            <w:r w:rsidR="00DD7253">
              <w:rPr>
                <w:sz w:val="32"/>
                <w:szCs w:val="32"/>
              </w:rPr>
              <w:t>N</w:t>
            </w:r>
            <w:r w:rsidRPr="00B639A3">
              <w:rPr>
                <w:sz w:val="32"/>
                <w:szCs w:val="32"/>
              </w:rPr>
              <w:t xml:space="preserve">ame, </w:t>
            </w:r>
            <w:r w:rsidR="00DD7253">
              <w:rPr>
                <w:sz w:val="32"/>
                <w:szCs w:val="32"/>
              </w:rPr>
              <w:t>P</w:t>
            </w:r>
            <w:r w:rsidRPr="00B639A3">
              <w:rPr>
                <w:sz w:val="32"/>
                <w:szCs w:val="32"/>
              </w:rPr>
              <w:t>hone_</w:t>
            </w:r>
            <w:r w:rsidR="00DD7253">
              <w:rPr>
                <w:sz w:val="32"/>
                <w:szCs w:val="32"/>
              </w:rPr>
              <w:t>N</w:t>
            </w:r>
            <w:r w:rsidRPr="00B639A3">
              <w:rPr>
                <w:sz w:val="32"/>
                <w:szCs w:val="32"/>
              </w:rPr>
              <w:t xml:space="preserve">umber, </w:t>
            </w:r>
            <w:r w:rsidR="00DD7253">
              <w:rPr>
                <w:sz w:val="32"/>
                <w:szCs w:val="32"/>
              </w:rPr>
              <w:t>E</w:t>
            </w:r>
            <w:r w:rsidRPr="00B639A3">
              <w:rPr>
                <w:sz w:val="32"/>
                <w:szCs w:val="32"/>
              </w:rPr>
              <w:t xml:space="preserve">mail, </w:t>
            </w:r>
            <w:r w:rsidR="00DD7253">
              <w:rPr>
                <w:sz w:val="32"/>
                <w:szCs w:val="32"/>
              </w:rPr>
              <w:t>S</w:t>
            </w:r>
            <w:r w:rsidRPr="00B639A3">
              <w:rPr>
                <w:sz w:val="32"/>
                <w:szCs w:val="32"/>
              </w:rPr>
              <w:t>hop_</w:t>
            </w:r>
            <w:r w:rsidR="00DD7253">
              <w:rPr>
                <w:sz w:val="32"/>
                <w:szCs w:val="32"/>
              </w:rPr>
              <w:t>A</w:t>
            </w:r>
            <w:r w:rsidRPr="00B639A3">
              <w:rPr>
                <w:sz w:val="32"/>
                <w:szCs w:val="32"/>
              </w:rPr>
              <w:t>ddress)</w:t>
            </w:r>
            <w:r w:rsidRPr="00B639A3">
              <w:rPr>
                <w:sz w:val="32"/>
                <w:szCs w:val="32"/>
              </w:rPr>
              <w:br/>
            </w:r>
          </w:p>
          <w:p w14:paraId="038043A6" w14:textId="7282B27D" w:rsidR="00A6519C" w:rsidRPr="00DD7253" w:rsidRDefault="00A6519C" w:rsidP="00B639A3">
            <w:pPr>
              <w:rPr>
                <w:b/>
                <w:bCs/>
                <w:sz w:val="32"/>
                <w:szCs w:val="32"/>
              </w:rPr>
            </w:pPr>
            <w:r w:rsidRPr="00DD7253">
              <w:rPr>
                <w:b/>
                <w:bCs/>
                <w:sz w:val="32"/>
                <w:szCs w:val="32"/>
              </w:rPr>
              <w:t>S</w:t>
            </w:r>
            <w:r w:rsidR="00DD7253">
              <w:rPr>
                <w:b/>
                <w:bCs/>
                <w:sz w:val="32"/>
                <w:szCs w:val="32"/>
              </w:rPr>
              <w:t>QL</w:t>
            </w:r>
            <w:r w:rsidRPr="00DD7253">
              <w:rPr>
                <w:b/>
                <w:bCs/>
                <w:sz w:val="32"/>
                <w:szCs w:val="32"/>
              </w:rPr>
              <w:t xml:space="preserve"> </w:t>
            </w:r>
            <w:r w:rsidR="00DD7253">
              <w:rPr>
                <w:b/>
                <w:bCs/>
                <w:sz w:val="32"/>
                <w:szCs w:val="32"/>
              </w:rPr>
              <w:t>Q</w:t>
            </w:r>
            <w:r w:rsidR="00DD7253" w:rsidRPr="00DD7253">
              <w:rPr>
                <w:b/>
                <w:bCs/>
                <w:sz w:val="32"/>
                <w:szCs w:val="32"/>
              </w:rPr>
              <w:t>uery: -</w:t>
            </w:r>
            <w:r w:rsidRPr="00DD7253">
              <w:rPr>
                <w:b/>
                <w:bCs/>
                <w:sz w:val="32"/>
                <w:szCs w:val="32"/>
              </w:rPr>
              <w:t> </w:t>
            </w:r>
          </w:p>
          <w:p w14:paraId="1E5BEF6D" w14:textId="77777777" w:rsidR="00DD7253" w:rsidRPr="00B639A3" w:rsidRDefault="00DD7253" w:rsidP="00B639A3">
            <w:pPr>
              <w:rPr>
                <w:sz w:val="32"/>
                <w:szCs w:val="32"/>
              </w:rPr>
            </w:pPr>
          </w:p>
          <w:p w14:paraId="6AAFFBB6" w14:textId="77777777" w:rsidR="00A6519C" w:rsidRPr="00B639A3" w:rsidRDefault="00A6519C" w:rsidP="00A6519C">
            <w:pPr>
              <w:rPr>
                <w:sz w:val="32"/>
                <w:szCs w:val="32"/>
              </w:rPr>
            </w:pPr>
            <w:r w:rsidRPr="00B639A3">
              <w:rPr>
                <w:sz w:val="32"/>
                <w:szCs w:val="32"/>
              </w:rPr>
              <w:t>shopQuery = "SELECT * FROM ShopDetails"</w:t>
            </w:r>
          </w:p>
          <w:p w14:paraId="7C586F19" w14:textId="48688FC1" w:rsidR="003A6BDB" w:rsidRDefault="003A6BDB" w:rsidP="00B96A9A">
            <w:pPr>
              <w:rPr>
                <w:sz w:val="32"/>
                <w:szCs w:val="32"/>
              </w:rPr>
            </w:pPr>
          </w:p>
          <w:p w14:paraId="6E5FC444" w14:textId="77777777" w:rsidR="00DD7253" w:rsidRDefault="00DD7253" w:rsidP="00B96A9A">
            <w:pPr>
              <w:rPr>
                <w:sz w:val="32"/>
                <w:szCs w:val="32"/>
              </w:rPr>
            </w:pPr>
          </w:p>
          <w:p w14:paraId="67AB0731" w14:textId="77777777" w:rsidR="003A6BDB" w:rsidRDefault="00A6519C" w:rsidP="00EF1312">
            <w:pPr>
              <w:jc w:val="center"/>
              <w:rPr>
                <w:sz w:val="32"/>
                <w:szCs w:val="32"/>
              </w:rPr>
            </w:pPr>
            <w:r>
              <w:rPr>
                <w:rFonts w:ascii="Arial" w:hAnsi="Arial" w:cs="Arial"/>
                <w:noProof/>
                <w:color w:val="000000"/>
                <w:sz w:val="22"/>
                <w:szCs w:val="22"/>
                <w:bdr w:val="none" w:sz="0" w:space="0" w:color="auto" w:frame="1"/>
                <w:lang w:bidi="hi-IN"/>
              </w:rPr>
              <w:drawing>
                <wp:inline distT="0" distB="0" distL="0" distR="0" wp14:anchorId="4B7B94DF" wp14:editId="5F0B0986">
                  <wp:extent cx="3788410" cy="605790"/>
                  <wp:effectExtent l="19050" t="0" r="2540" b="0"/>
                  <wp:docPr id="28" name="Picture 28" descr="https://lh4.googleusercontent.com/YfG7J8jF8Zb9J1KQVh57BmGM5JGZdtt6guXNKqr3h_SxieYPEuTArWFPWDOganzGPCBwAPAdW-XpJqgnwTliNHvybHU3dQKrXoFKcN9Mp33nCpEfJhb6ts6i0PS48ii4NVue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YfG7J8jF8Zb9J1KQVh57BmGM5JGZdtt6guXNKqr3h_SxieYPEuTArWFPWDOganzGPCBwAPAdW-XpJqgnwTliNHvybHU3dQKrXoFKcN9Mp33nCpEfJhb6ts6i0PS48ii4NVuetIA"/>
                          <pic:cNvPicPr>
                            <a:picLocks noChangeAspect="1" noChangeArrowheads="1"/>
                          </pic:cNvPicPr>
                        </pic:nvPicPr>
                        <pic:blipFill>
                          <a:blip r:embed="rId20" cstate="print"/>
                          <a:srcRect/>
                          <a:stretch>
                            <a:fillRect/>
                          </a:stretch>
                        </pic:blipFill>
                        <pic:spPr bwMode="auto">
                          <a:xfrm>
                            <a:off x="0" y="0"/>
                            <a:ext cx="3788410" cy="605790"/>
                          </a:xfrm>
                          <a:prstGeom prst="rect">
                            <a:avLst/>
                          </a:prstGeom>
                          <a:noFill/>
                          <a:ln w="9525">
                            <a:noFill/>
                            <a:miter lim="800000"/>
                            <a:headEnd/>
                            <a:tailEnd/>
                          </a:ln>
                        </pic:spPr>
                      </pic:pic>
                    </a:graphicData>
                  </a:graphic>
                </wp:inline>
              </w:drawing>
            </w:r>
          </w:p>
          <w:p w14:paraId="273FDF69" w14:textId="77777777" w:rsidR="003A6BDB" w:rsidRDefault="003A6BDB" w:rsidP="00B96A9A">
            <w:pPr>
              <w:rPr>
                <w:sz w:val="32"/>
                <w:szCs w:val="32"/>
              </w:rPr>
            </w:pPr>
          </w:p>
          <w:p w14:paraId="586A753E" w14:textId="77777777" w:rsidR="003A6BDB" w:rsidRDefault="003A6BDB" w:rsidP="00B96A9A">
            <w:pPr>
              <w:rPr>
                <w:sz w:val="32"/>
                <w:szCs w:val="32"/>
              </w:rPr>
            </w:pPr>
          </w:p>
          <w:p w14:paraId="43C70E3D" w14:textId="77777777" w:rsidR="00EF1312" w:rsidRDefault="00EF1312" w:rsidP="00D96702">
            <w:pPr>
              <w:pStyle w:val="Heading3"/>
              <w:rPr>
                <w:sz w:val="48"/>
                <w:szCs w:val="48"/>
                <w:u w:val="single"/>
              </w:rPr>
            </w:pPr>
          </w:p>
          <w:p w14:paraId="4E8C27C4" w14:textId="77777777" w:rsidR="00BB1A90" w:rsidRDefault="00BB1A90" w:rsidP="00D96702">
            <w:pPr>
              <w:pStyle w:val="Heading3"/>
              <w:rPr>
                <w:sz w:val="48"/>
                <w:szCs w:val="48"/>
                <w:u w:val="single"/>
              </w:rPr>
            </w:pPr>
          </w:p>
          <w:p w14:paraId="7CC79F1F" w14:textId="77777777" w:rsidR="00BB1A90" w:rsidRDefault="00BB1A90" w:rsidP="00D96702">
            <w:pPr>
              <w:pStyle w:val="Heading3"/>
              <w:rPr>
                <w:sz w:val="48"/>
                <w:szCs w:val="48"/>
                <w:u w:val="single"/>
              </w:rPr>
            </w:pPr>
          </w:p>
          <w:p w14:paraId="4C2BC436" w14:textId="77777777" w:rsidR="00DD7253" w:rsidRDefault="00DD7253" w:rsidP="00D96702">
            <w:pPr>
              <w:pStyle w:val="Heading3"/>
              <w:rPr>
                <w:sz w:val="48"/>
                <w:szCs w:val="48"/>
                <w:u w:val="single"/>
              </w:rPr>
            </w:pPr>
          </w:p>
          <w:p w14:paraId="6609DCC3" w14:textId="77777777" w:rsidR="00DD7253" w:rsidRDefault="00DD7253" w:rsidP="00D96702">
            <w:pPr>
              <w:pStyle w:val="Heading3"/>
              <w:rPr>
                <w:sz w:val="48"/>
                <w:szCs w:val="48"/>
                <w:u w:val="single"/>
              </w:rPr>
            </w:pPr>
          </w:p>
          <w:p w14:paraId="44B4C34F" w14:textId="77777777" w:rsidR="00DD7253" w:rsidRDefault="00DD7253" w:rsidP="00D96702">
            <w:pPr>
              <w:pStyle w:val="Heading3"/>
              <w:rPr>
                <w:sz w:val="48"/>
                <w:szCs w:val="48"/>
                <w:u w:val="single"/>
              </w:rPr>
            </w:pPr>
          </w:p>
          <w:p w14:paraId="00CA030D" w14:textId="77777777" w:rsidR="00DD7253" w:rsidRDefault="00DD7253" w:rsidP="00D96702">
            <w:pPr>
              <w:pStyle w:val="Heading3"/>
              <w:rPr>
                <w:sz w:val="48"/>
                <w:szCs w:val="48"/>
                <w:u w:val="single"/>
              </w:rPr>
            </w:pPr>
          </w:p>
          <w:p w14:paraId="2C018DFB" w14:textId="77777777" w:rsidR="00DD7253" w:rsidRDefault="00DD7253" w:rsidP="00D96702">
            <w:pPr>
              <w:pStyle w:val="Heading3"/>
              <w:rPr>
                <w:sz w:val="48"/>
                <w:szCs w:val="48"/>
                <w:u w:val="single"/>
              </w:rPr>
            </w:pPr>
          </w:p>
          <w:p w14:paraId="56FAF136" w14:textId="77777777" w:rsidR="00DD7253" w:rsidRDefault="00DD7253" w:rsidP="00D96702">
            <w:pPr>
              <w:pStyle w:val="Heading3"/>
              <w:rPr>
                <w:sz w:val="48"/>
                <w:szCs w:val="48"/>
                <w:u w:val="single"/>
              </w:rPr>
            </w:pPr>
          </w:p>
          <w:p w14:paraId="16B74D6D" w14:textId="5B43E6D2" w:rsidR="003A6BDB" w:rsidRDefault="00D96702" w:rsidP="00D96702">
            <w:pPr>
              <w:pStyle w:val="Heading3"/>
              <w:rPr>
                <w:sz w:val="48"/>
                <w:szCs w:val="48"/>
                <w:u w:val="single"/>
              </w:rPr>
            </w:pPr>
            <w:r w:rsidRPr="00D96702">
              <w:rPr>
                <w:sz w:val="48"/>
                <w:szCs w:val="48"/>
                <w:u w:val="single"/>
              </w:rPr>
              <w:t>Space Complexities</w:t>
            </w:r>
          </w:p>
          <w:p w14:paraId="1121FBEF" w14:textId="77777777" w:rsidR="00D96702" w:rsidRDefault="00D96702" w:rsidP="00D96702"/>
          <w:p w14:paraId="5FCAAF2D" w14:textId="77777777" w:rsidR="005B2E2E" w:rsidRDefault="005B2E2E" w:rsidP="00D96702">
            <w:pPr>
              <w:pStyle w:val="Heading2"/>
            </w:pPr>
          </w:p>
          <w:p w14:paraId="7DAF49C1" w14:textId="77777777" w:rsidR="00D96702" w:rsidRDefault="00D96702" w:rsidP="00D96702">
            <w:pPr>
              <w:pStyle w:val="Heading2"/>
            </w:pPr>
            <w:r>
              <w:t>CPU UTILIZATION</w:t>
            </w:r>
          </w:p>
          <w:p w14:paraId="48AD6D58" w14:textId="77777777" w:rsidR="005B2E2E" w:rsidRDefault="005B2E2E" w:rsidP="00D96702"/>
          <w:p w14:paraId="4048A91A" w14:textId="77777777" w:rsidR="005B2E2E" w:rsidRPr="005B2E2E" w:rsidRDefault="005B2E2E" w:rsidP="00D96702">
            <w:pPr>
              <w:rPr>
                <w:sz w:val="32"/>
                <w:szCs w:val="32"/>
              </w:rPr>
            </w:pPr>
            <w:r>
              <w:rPr>
                <w:sz w:val="32"/>
                <w:szCs w:val="32"/>
              </w:rPr>
              <w:t>This data and graph depict the CPU usage on the startup of the APP.</w:t>
            </w:r>
          </w:p>
          <w:p w14:paraId="3E8C2602" w14:textId="77777777" w:rsidR="005B2E2E" w:rsidRDefault="005B2E2E" w:rsidP="00D96702"/>
          <w:p w14:paraId="219AF338" w14:textId="77777777" w:rsidR="00D96702" w:rsidRDefault="00D96702" w:rsidP="00D96702">
            <w:r>
              <w:rPr>
                <w:noProof/>
                <w:lang w:bidi="hi-IN"/>
              </w:rPr>
              <w:drawing>
                <wp:anchor distT="0" distB="0" distL="114300" distR="114300" simplePos="0" relativeHeight="251664384" behindDoc="0" locked="0" layoutInCell="1" allowOverlap="1" wp14:anchorId="457943B4" wp14:editId="58272B0D">
                  <wp:simplePos x="0" y="0"/>
                  <wp:positionH relativeFrom="column">
                    <wp:posOffset>0</wp:posOffset>
                  </wp:positionH>
                  <wp:positionV relativeFrom="paragraph">
                    <wp:posOffset>213360</wp:posOffset>
                  </wp:positionV>
                  <wp:extent cx="6238240" cy="51269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38240" cy="5126990"/>
                          </a:xfrm>
                          <a:prstGeom prst="rect">
                            <a:avLst/>
                          </a:prstGeom>
                        </pic:spPr>
                      </pic:pic>
                    </a:graphicData>
                  </a:graphic>
                </wp:anchor>
              </w:drawing>
            </w:r>
          </w:p>
          <w:p w14:paraId="507172AD" w14:textId="77777777" w:rsidR="00D96702" w:rsidRDefault="00D96702" w:rsidP="00D96702">
            <w:pPr>
              <w:jc w:val="center"/>
            </w:pPr>
          </w:p>
          <w:p w14:paraId="2B492DB1" w14:textId="77777777" w:rsidR="005B2E2E" w:rsidRDefault="005B2E2E" w:rsidP="00D96702">
            <w:pPr>
              <w:jc w:val="center"/>
            </w:pPr>
          </w:p>
          <w:p w14:paraId="316AA6C9" w14:textId="77777777" w:rsidR="005B2E2E" w:rsidRDefault="005B2E2E" w:rsidP="00D96702">
            <w:pPr>
              <w:jc w:val="center"/>
            </w:pPr>
          </w:p>
          <w:p w14:paraId="638D2B6F" w14:textId="77777777" w:rsidR="005B2E2E" w:rsidRDefault="005B2E2E" w:rsidP="00D96702">
            <w:pPr>
              <w:jc w:val="center"/>
            </w:pPr>
          </w:p>
          <w:p w14:paraId="39C826ED" w14:textId="77777777" w:rsidR="005B2E2E" w:rsidRDefault="005B2E2E" w:rsidP="00D96702">
            <w:pPr>
              <w:jc w:val="center"/>
            </w:pPr>
          </w:p>
          <w:p w14:paraId="4E8A37A0" w14:textId="77777777" w:rsidR="005B2E2E" w:rsidRDefault="005B2E2E" w:rsidP="00D96702">
            <w:pPr>
              <w:jc w:val="center"/>
            </w:pPr>
          </w:p>
          <w:p w14:paraId="2784D3B0" w14:textId="77777777" w:rsidR="005B2E2E" w:rsidRDefault="005B2E2E" w:rsidP="00D96702">
            <w:pPr>
              <w:jc w:val="center"/>
            </w:pPr>
          </w:p>
          <w:p w14:paraId="2DB9C342" w14:textId="77777777" w:rsidR="005B2E2E" w:rsidRDefault="005B2E2E" w:rsidP="00D96702">
            <w:pPr>
              <w:jc w:val="center"/>
            </w:pPr>
          </w:p>
          <w:p w14:paraId="4A8476EB" w14:textId="77777777" w:rsidR="005B2E2E" w:rsidRDefault="005B2E2E" w:rsidP="00D96702">
            <w:pPr>
              <w:jc w:val="center"/>
            </w:pPr>
          </w:p>
          <w:p w14:paraId="56D2FB33" w14:textId="77777777" w:rsidR="005B2E2E" w:rsidRDefault="005B2E2E" w:rsidP="005B2E2E">
            <w:pPr>
              <w:pStyle w:val="Heading2"/>
            </w:pPr>
            <w:r>
              <w:t>RAM UTILIZATION</w:t>
            </w:r>
          </w:p>
          <w:p w14:paraId="76FBA798" w14:textId="77777777" w:rsidR="005B2E2E" w:rsidRDefault="005B2E2E" w:rsidP="005B2E2E"/>
          <w:p w14:paraId="2F596AC8" w14:textId="77777777" w:rsidR="005B2E2E" w:rsidRDefault="005B2E2E" w:rsidP="005B2E2E">
            <w:pPr>
              <w:rPr>
                <w:sz w:val="32"/>
                <w:szCs w:val="32"/>
              </w:rPr>
            </w:pPr>
            <w:r>
              <w:rPr>
                <w:sz w:val="32"/>
                <w:szCs w:val="32"/>
              </w:rPr>
              <w:t xml:space="preserve">This data and graph depict the </w:t>
            </w:r>
            <w:r w:rsidR="00C65FA6">
              <w:rPr>
                <w:sz w:val="32"/>
                <w:szCs w:val="32"/>
              </w:rPr>
              <w:t>RAM</w:t>
            </w:r>
            <w:r>
              <w:rPr>
                <w:sz w:val="32"/>
                <w:szCs w:val="32"/>
              </w:rPr>
              <w:t xml:space="preserve"> usage on the startup of the APP.</w:t>
            </w:r>
          </w:p>
          <w:p w14:paraId="1462382D" w14:textId="77777777" w:rsidR="00C65FA6" w:rsidRDefault="00C65FA6" w:rsidP="005B2E2E">
            <w:pPr>
              <w:rPr>
                <w:sz w:val="32"/>
                <w:szCs w:val="32"/>
              </w:rPr>
            </w:pPr>
          </w:p>
          <w:p w14:paraId="1711CEB2" w14:textId="77777777" w:rsidR="005B2E2E" w:rsidRDefault="00C65FA6" w:rsidP="00C65FA6">
            <w:pPr>
              <w:jc w:val="center"/>
              <w:rPr>
                <w:sz w:val="32"/>
                <w:szCs w:val="32"/>
              </w:rPr>
            </w:pPr>
            <w:r>
              <w:rPr>
                <w:noProof/>
                <w:lang w:bidi="hi-IN"/>
              </w:rPr>
              <w:drawing>
                <wp:inline distT="0" distB="0" distL="0" distR="0" wp14:anchorId="71AB89AE" wp14:editId="5CCDD0FE">
                  <wp:extent cx="6238240" cy="551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238240" cy="5511800"/>
                          </a:xfrm>
                          <a:prstGeom prst="rect">
                            <a:avLst/>
                          </a:prstGeom>
                        </pic:spPr>
                      </pic:pic>
                    </a:graphicData>
                  </a:graphic>
                </wp:inline>
              </w:drawing>
            </w:r>
          </w:p>
          <w:p w14:paraId="21334CEC" w14:textId="77777777" w:rsidR="00C65FA6" w:rsidRDefault="00C65FA6" w:rsidP="00C65FA6">
            <w:pPr>
              <w:jc w:val="center"/>
              <w:rPr>
                <w:sz w:val="32"/>
                <w:szCs w:val="32"/>
              </w:rPr>
            </w:pPr>
          </w:p>
          <w:p w14:paraId="481AAD6F" w14:textId="77777777" w:rsidR="00C65FA6" w:rsidRDefault="00C65FA6" w:rsidP="00C65FA6">
            <w:pPr>
              <w:jc w:val="center"/>
              <w:rPr>
                <w:sz w:val="32"/>
                <w:szCs w:val="32"/>
              </w:rPr>
            </w:pPr>
          </w:p>
          <w:p w14:paraId="427C61E7" w14:textId="77777777" w:rsidR="00C65FA6" w:rsidRDefault="00C65FA6" w:rsidP="00C65FA6">
            <w:pPr>
              <w:jc w:val="center"/>
              <w:rPr>
                <w:sz w:val="32"/>
                <w:szCs w:val="32"/>
              </w:rPr>
            </w:pPr>
          </w:p>
          <w:p w14:paraId="38C4A7F2" w14:textId="77777777" w:rsidR="00C65FA6" w:rsidRDefault="00C65FA6" w:rsidP="00C65FA6">
            <w:pPr>
              <w:jc w:val="center"/>
              <w:rPr>
                <w:sz w:val="32"/>
                <w:szCs w:val="32"/>
              </w:rPr>
            </w:pPr>
          </w:p>
          <w:p w14:paraId="6B6BBE43" w14:textId="77777777" w:rsidR="00C65FA6" w:rsidRDefault="00C65FA6" w:rsidP="00C65FA6">
            <w:pPr>
              <w:jc w:val="center"/>
              <w:rPr>
                <w:sz w:val="32"/>
                <w:szCs w:val="32"/>
              </w:rPr>
            </w:pPr>
          </w:p>
          <w:p w14:paraId="1F6EF7E5" w14:textId="77777777" w:rsidR="00C65FA6" w:rsidRDefault="00C65FA6" w:rsidP="00C65FA6">
            <w:pPr>
              <w:jc w:val="center"/>
              <w:rPr>
                <w:sz w:val="32"/>
                <w:szCs w:val="32"/>
              </w:rPr>
            </w:pPr>
          </w:p>
          <w:p w14:paraId="7F28C0DD" w14:textId="77777777" w:rsidR="00C65FA6" w:rsidRDefault="00C65FA6" w:rsidP="00C65FA6">
            <w:pPr>
              <w:jc w:val="center"/>
              <w:rPr>
                <w:sz w:val="32"/>
                <w:szCs w:val="32"/>
              </w:rPr>
            </w:pPr>
          </w:p>
          <w:p w14:paraId="597BD2B9" w14:textId="77777777" w:rsidR="00C65FA6" w:rsidRDefault="00C65FA6" w:rsidP="00C65FA6">
            <w:pPr>
              <w:jc w:val="center"/>
              <w:rPr>
                <w:sz w:val="32"/>
                <w:szCs w:val="32"/>
              </w:rPr>
            </w:pPr>
          </w:p>
          <w:p w14:paraId="7E4FE788" w14:textId="77777777" w:rsidR="00C65FA6" w:rsidRDefault="00C65FA6" w:rsidP="00C65FA6">
            <w:pPr>
              <w:jc w:val="center"/>
              <w:rPr>
                <w:sz w:val="32"/>
                <w:szCs w:val="32"/>
              </w:rPr>
            </w:pPr>
          </w:p>
          <w:p w14:paraId="5A7254ED" w14:textId="77777777" w:rsidR="00C65FA6" w:rsidRDefault="00C65FA6" w:rsidP="00C65FA6">
            <w:pPr>
              <w:jc w:val="center"/>
              <w:rPr>
                <w:sz w:val="32"/>
                <w:szCs w:val="32"/>
              </w:rPr>
            </w:pPr>
          </w:p>
          <w:p w14:paraId="6F30E023" w14:textId="77777777" w:rsidR="00C65FA6" w:rsidRPr="00C65FA6" w:rsidRDefault="00C65FA6" w:rsidP="00C65FA6">
            <w:pPr>
              <w:pStyle w:val="Heading2"/>
            </w:pPr>
            <w:r>
              <w:t>STORAGE UTILIZATION</w:t>
            </w:r>
          </w:p>
          <w:p w14:paraId="411388F7" w14:textId="77777777" w:rsidR="005B2E2E" w:rsidRDefault="005B2E2E" w:rsidP="005B2E2E"/>
          <w:p w14:paraId="257A3516" w14:textId="77777777" w:rsidR="00C65FA6" w:rsidRDefault="00C65FA6" w:rsidP="005B2E2E">
            <w:pPr>
              <w:rPr>
                <w:sz w:val="32"/>
                <w:szCs w:val="32"/>
              </w:rPr>
            </w:pPr>
            <w:r>
              <w:rPr>
                <w:sz w:val="32"/>
                <w:szCs w:val="32"/>
              </w:rPr>
              <w:t>This data and graph depict the storage utilized on the disk.</w:t>
            </w:r>
          </w:p>
          <w:p w14:paraId="5C536029" w14:textId="77777777" w:rsidR="007C3EAC" w:rsidRDefault="007C3EAC" w:rsidP="005B2E2E">
            <w:pPr>
              <w:rPr>
                <w:sz w:val="32"/>
                <w:szCs w:val="32"/>
              </w:rPr>
            </w:pPr>
          </w:p>
          <w:p w14:paraId="059CF691" w14:textId="77777777" w:rsidR="007C3EAC" w:rsidRDefault="007C3EAC" w:rsidP="003E254E">
            <w:pPr>
              <w:jc w:val="center"/>
              <w:rPr>
                <w:sz w:val="32"/>
                <w:szCs w:val="32"/>
              </w:rPr>
            </w:pPr>
            <w:r>
              <w:rPr>
                <w:noProof/>
                <w:lang w:bidi="hi-IN"/>
              </w:rPr>
              <w:drawing>
                <wp:inline distT="0" distB="0" distL="0" distR="0" wp14:anchorId="5ED798FB" wp14:editId="1014C6EE">
                  <wp:extent cx="6238240" cy="4845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238240" cy="4845685"/>
                          </a:xfrm>
                          <a:prstGeom prst="rect">
                            <a:avLst/>
                          </a:prstGeom>
                        </pic:spPr>
                      </pic:pic>
                    </a:graphicData>
                  </a:graphic>
                </wp:inline>
              </w:drawing>
            </w:r>
          </w:p>
          <w:p w14:paraId="71ABBAD7" w14:textId="77777777" w:rsidR="00C65FA6" w:rsidRDefault="00C65FA6" w:rsidP="005B2E2E">
            <w:pPr>
              <w:rPr>
                <w:sz w:val="32"/>
                <w:szCs w:val="32"/>
              </w:rPr>
            </w:pPr>
          </w:p>
          <w:p w14:paraId="642BC3B6" w14:textId="77777777" w:rsidR="00C65FA6" w:rsidRPr="00C65FA6" w:rsidRDefault="00C65FA6" w:rsidP="005B2E2E">
            <w:pPr>
              <w:rPr>
                <w:sz w:val="32"/>
                <w:szCs w:val="32"/>
              </w:rPr>
            </w:pPr>
          </w:p>
          <w:p w14:paraId="7E0015D3" w14:textId="77777777" w:rsidR="005B2E2E" w:rsidRDefault="005B2E2E" w:rsidP="005B2E2E"/>
          <w:p w14:paraId="64523164" w14:textId="77777777" w:rsidR="005B2E2E" w:rsidRDefault="005B2E2E" w:rsidP="005B2E2E"/>
          <w:p w14:paraId="403DBF57" w14:textId="77777777" w:rsidR="005B2E2E" w:rsidRDefault="005B2E2E" w:rsidP="005B2E2E"/>
          <w:p w14:paraId="1BE249AB" w14:textId="77777777" w:rsidR="005B2E2E" w:rsidRDefault="005B2E2E" w:rsidP="005B2E2E"/>
          <w:p w14:paraId="5330EF86" w14:textId="77777777" w:rsidR="005B2E2E" w:rsidRDefault="005B2E2E" w:rsidP="005B2E2E"/>
          <w:p w14:paraId="1761CFAF" w14:textId="77777777" w:rsidR="005B2E2E" w:rsidRDefault="005B2E2E" w:rsidP="005B2E2E"/>
          <w:p w14:paraId="1E69248C" w14:textId="77777777" w:rsidR="005B2E2E" w:rsidRDefault="005B2E2E" w:rsidP="005B2E2E"/>
          <w:p w14:paraId="42ABDCA3" w14:textId="77777777" w:rsidR="005B2E2E" w:rsidRDefault="005B2E2E" w:rsidP="005B2E2E"/>
          <w:p w14:paraId="563C2185" w14:textId="77777777" w:rsidR="005B2E2E" w:rsidRDefault="005B2E2E" w:rsidP="005B2E2E"/>
          <w:p w14:paraId="5BDED005" w14:textId="77777777" w:rsidR="005B2E2E" w:rsidRDefault="005B2E2E" w:rsidP="005B2E2E"/>
          <w:p w14:paraId="7CA058DB" w14:textId="77777777" w:rsidR="007C3EAC" w:rsidRPr="00D96702" w:rsidRDefault="007C3EAC" w:rsidP="00DD7253"/>
        </w:tc>
        <w:tc>
          <w:tcPr>
            <w:tcW w:w="421" w:type="dxa"/>
            <w:shd w:val="clear" w:color="auto" w:fill="EDF0F4" w:themeFill="accent3"/>
          </w:tcPr>
          <w:p w14:paraId="2E7DC079" w14:textId="77777777" w:rsidR="001205A1" w:rsidRPr="003A798E" w:rsidRDefault="001205A1"/>
        </w:tc>
      </w:tr>
    </w:tbl>
    <w:p w14:paraId="21F18369" w14:textId="7777777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4AB25C0B" w14:textId="77777777" w:rsidTr="00A24793">
        <w:trPr>
          <w:trHeight w:val="3180"/>
        </w:trPr>
        <w:tc>
          <w:tcPr>
            <w:tcW w:w="993" w:type="dxa"/>
            <w:vMerge w:val="restart"/>
            <w:shd w:val="clear" w:color="auto" w:fill="00C1C7" w:themeFill="accent2"/>
          </w:tcPr>
          <w:p w14:paraId="494B1528"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60777A58" w14:textId="77777777" w:rsidR="0031055C" w:rsidRPr="003A798E" w:rsidRDefault="0031055C" w:rsidP="0031055C"/>
        </w:tc>
        <w:tc>
          <w:tcPr>
            <w:tcW w:w="992" w:type="dxa"/>
            <w:vMerge w:val="restart"/>
            <w:shd w:val="clear" w:color="auto" w:fill="00C1C7" w:themeFill="accent2"/>
          </w:tcPr>
          <w:p w14:paraId="629D6180" w14:textId="77777777" w:rsidR="0031055C" w:rsidRPr="003A798E" w:rsidRDefault="0031055C" w:rsidP="00D6375E"/>
        </w:tc>
      </w:tr>
      <w:tr w:rsidR="0031055C" w:rsidRPr="003A798E" w14:paraId="587D3B33" w14:textId="77777777" w:rsidTr="00A24793">
        <w:trPr>
          <w:trHeight w:val="5966"/>
        </w:trPr>
        <w:tc>
          <w:tcPr>
            <w:tcW w:w="993" w:type="dxa"/>
            <w:vMerge/>
            <w:shd w:val="clear" w:color="auto" w:fill="00C1C7" w:themeFill="accent2"/>
          </w:tcPr>
          <w:p w14:paraId="3781E518"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0D3E8E0F" w14:textId="77777777" w:rsidR="00C65FA6" w:rsidRDefault="00611682" w:rsidP="00037921">
            <w:pPr>
              <w:pStyle w:val="Quote"/>
              <w:rPr>
                <w:sz w:val="56"/>
                <w:szCs w:val="56"/>
              </w:rPr>
            </w:pPr>
            <w:r w:rsidRPr="00037921">
              <w:rPr>
                <w:sz w:val="72"/>
                <w:szCs w:val="72"/>
                <w:u w:val="single"/>
              </w:rPr>
              <w:t>DEVELOPED BY:</w:t>
            </w:r>
            <w:r w:rsidR="00037921">
              <w:rPr>
                <w:sz w:val="72"/>
                <w:szCs w:val="72"/>
                <w:u w:val="single"/>
              </w:rPr>
              <w:br/>
            </w:r>
            <w:r w:rsidRPr="00037921">
              <w:rPr>
                <w:sz w:val="56"/>
                <w:szCs w:val="56"/>
              </w:rPr>
              <w:br/>
              <w:t>AYUSH LUTHRA</w:t>
            </w:r>
            <w:r w:rsidRPr="00037921">
              <w:rPr>
                <w:sz w:val="56"/>
                <w:szCs w:val="56"/>
              </w:rPr>
              <w:br/>
            </w:r>
            <w:r w:rsidR="00037921" w:rsidRPr="00037921">
              <w:rPr>
                <w:sz w:val="56"/>
                <w:szCs w:val="56"/>
              </w:rPr>
              <w:t>MANAS SHEKHAR</w:t>
            </w:r>
            <w:r w:rsidR="00037921" w:rsidRPr="00037921">
              <w:rPr>
                <w:sz w:val="56"/>
                <w:szCs w:val="56"/>
              </w:rPr>
              <w:br/>
              <w:t>ALANKAR SHARMA</w:t>
            </w:r>
          </w:p>
          <w:p w14:paraId="33DC7BBD" w14:textId="77777777" w:rsidR="00037921" w:rsidRPr="00037921" w:rsidRDefault="00C65FA6" w:rsidP="00037921">
            <w:pPr>
              <w:pStyle w:val="Quote"/>
              <w:rPr>
                <w:sz w:val="56"/>
                <w:szCs w:val="56"/>
              </w:rPr>
            </w:pPr>
            <w:r w:rsidRPr="00037921">
              <w:rPr>
                <w:sz w:val="56"/>
                <w:szCs w:val="56"/>
              </w:rPr>
              <w:t>SAURABH WADHWA</w:t>
            </w:r>
            <w:r w:rsidR="00037921" w:rsidRPr="00037921">
              <w:rPr>
                <w:sz w:val="56"/>
                <w:szCs w:val="56"/>
              </w:rPr>
              <w:br/>
              <w:t>KESHAV GARG</w:t>
            </w:r>
            <w:r w:rsidR="00037921" w:rsidRPr="00037921">
              <w:rPr>
                <w:sz w:val="56"/>
                <w:szCs w:val="56"/>
              </w:rPr>
              <w:br/>
              <w:t>OM GUPTA</w:t>
            </w:r>
          </w:p>
        </w:tc>
        <w:tc>
          <w:tcPr>
            <w:tcW w:w="992" w:type="dxa"/>
            <w:vMerge/>
            <w:shd w:val="clear" w:color="auto" w:fill="00C1C7" w:themeFill="accent2"/>
          </w:tcPr>
          <w:p w14:paraId="2C83D488" w14:textId="77777777" w:rsidR="0031055C" w:rsidRPr="003A798E" w:rsidRDefault="0031055C" w:rsidP="00D6375E"/>
        </w:tc>
      </w:tr>
      <w:tr w:rsidR="0031055C" w:rsidRPr="003A798E" w14:paraId="4C79DC5B" w14:textId="77777777" w:rsidTr="00A24793">
        <w:trPr>
          <w:trHeight w:val="4074"/>
        </w:trPr>
        <w:tc>
          <w:tcPr>
            <w:tcW w:w="993" w:type="dxa"/>
            <w:vMerge/>
            <w:shd w:val="clear" w:color="auto" w:fill="00C1C7" w:themeFill="accent2"/>
          </w:tcPr>
          <w:p w14:paraId="5754EC8B"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7003623E" w14:textId="77777777" w:rsidR="0031055C" w:rsidRPr="003A798E" w:rsidRDefault="0031055C" w:rsidP="0031055C"/>
        </w:tc>
        <w:tc>
          <w:tcPr>
            <w:tcW w:w="992" w:type="dxa"/>
            <w:vMerge/>
            <w:shd w:val="clear" w:color="auto" w:fill="00C1C7" w:themeFill="accent2"/>
          </w:tcPr>
          <w:p w14:paraId="4CDCC4E1" w14:textId="77777777" w:rsidR="0031055C" w:rsidRPr="003A798E" w:rsidRDefault="0031055C" w:rsidP="00D6375E"/>
        </w:tc>
      </w:tr>
    </w:tbl>
    <w:p w14:paraId="7A07691F" w14:textId="77777777" w:rsidR="00A81248" w:rsidRPr="003A798E" w:rsidRDefault="004A7A00">
      <w:r>
        <w:rPr>
          <w:noProof/>
          <w:lang w:eastAsia="en-AU"/>
        </w:rPr>
        <w:pict w14:anchorId="0820419A">
          <v:shape id="Shape" o:spid="_x0000_s2050"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w:r>
    </w:p>
    <w:sectPr w:rsidR="00A81248" w:rsidRPr="003A798E" w:rsidSect="00A24793">
      <w:footerReference w:type="even" r:id="rId24"/>
      <w:footerReference w:type="default" r:id="rId2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FE62" w14:textId="77777777" w:rsidR="004A7A00" w:rsidRDefault="004A7A00" w:rsidP="001205A1">
      <w:r>
        <w:separator/>
      </w:r>
    </w:p>
  </w:endnote>
  <w:endnote w:type="continuationSeparator" w:id="0">
    <w:p w14:paraId="70167122" w14:textId="77777777" w:rsidR="004A7A00" w:rsidRDefault="004A7A0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369A3525" w14:textId="77777777" w:rsidR="001205A1" w:rsidRDefault="00486693" w:rsidP="001739D4">
        <w:pPr>
          <w:pStyle w:val="Footer"/>
          <w:framePr w:wrap="none" w:vAnchor="text" w:hAnchor="margin" w:xAlign="right" w:y="1"/>
          <w:rPr>
            <w:rStyle w:val="PageNumber"/>
          </w:rPr>
        </w:pPr>
        <w:r>
          <w:rPr>
            <w:rStyle w:val="PageNumber"/>
          </w:rPr>
          <w:fldChar w:fldCharType="begin"/>
        </w:r>
        <w:r w:rsidR="001205A1">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4F5A59B"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7DB58A63" w14:textId="77777777" w:rsidR="001205A1" w:rsidRDefault="00486693" w:rsidP="001739D4">
        <w:pPr>
          <w:pStyle w:val="Footer"/>
          <w:framePr w:wrap="none" w:vAnchor="text" w:hAnchor="margin" w:xAlign="right" w:y="1"/>
          <w:rPr>
            <w:rStyle w:val="PageNumber"/>
          </w:rPr>
        </w:pPr>
        <w:r>
          <w:rPr>
            <w:rStyle w:val="PageNumber"/>
          </w:rPr>
          <w:fldChar w:fldCharType="begin"/>
        </w:r>
        <w:r w:rsidR="001205A1">
          <w:rPr>
            <w:rStyle w:val="PageNumber"/>
          </w:rPr>
          <w:instrText xml:space="preserve"> PAGE </w:instrText>
        </w:r>
        <w:r>
          <w:rPr>
            <w:rStyle w:val="PageNumber"/>
          </w:rPr>
          <w:fldChar w:fldCharType="separate"/>
        </w:r>
        <w:r w:rsidR="00A6519C">
          <w:rPr>
            <w:rStyle w:val="PageNumber"/>
            <w:noProof/>
          </w:rPr>
          <w:t>2</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C3E4B60" w14:textId="77777777" w:rsidTr="005F4F46">
      <w:tc>
        <w:tcPr>
          <w:tcW w:w="5395" w:type="dxa"/>
        </w:tcPr>
        <w:p w14:paraId="388AE92F" w14:textId="77777777" w:rsidR="001205A1" w:rsidRPr="001205A1" w:rsidRDefault="00766257" w:rsidP="00C66528">
          <w:pPr>
            <w:pStyle w:val="Footer"/>
          </w:pPr>
          <w:r>
            <w:rPr>
              <w:color w:val="7F7F7F" w:themeColor="text1" w:themeTint="80"/>
            </w:rPr>
            <w:t>PERFORMANCE REPORT</w:t>
          </w:r>
        </w:p>
      </w:tc>
      <w:tc>
        <w:tcPr>
          <w:tcW w:w="5395" w:type="dxa"/>
        </w:tcPr>
        <w:p w14:paraId="4420753C" w14:textId="77777777" w:rsidR="001205A1" w:rsidRPr="001205A1" w:rsidRDefault="001205A1" w:rsidP="001205A1">
          <w:pPr>
            <w:pStyle w:val="Footer"/>
          </w:pPr>
          <w:r w:rsidRPr="001205A1">
            <w:t xml:space="preserve">   </w:t>
          </w:r>
        </w:p>
      </w:tc>
    </w:tr>
  </w:tbl>
  <w:p w14:paraId="6CDE6DC6"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D382" w14:textId="77777777" w:rsidR="004A7A00" w:rsidRDefault="004A7A00" w:rsidP="001205A1">
      <w:r>
        <w:separator/>
      </w:r>
    </w:p>
  </w:footnote>
  <w:footnote w:type="continuationSeparator" w:id="0">
    <w:p w14:paraId="30123245" w14:textId="77777777" w:rsidR="004A7A00" w:rsidRDefault="004A7A0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A95"/>
    <w:multiLevelType w:val="multilevel"/>
    <w:tmpl w:val="B06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1CB"/>
    <w:multiLevelType w:val="multilevel"/>
    <w:tmpl w:val="213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427B"/>
    <w:multiLevelType w:val="multilevel"/>
    <w:tmpl w:val="40E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F4A82"/>
    <w:multiLevelType w:val="multilevel"/>
    <w:tmpl w:val="4A0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B540D"/>
    <w:multiLevelType w:val="multilevel"/>
    <w:tmpl w:val="6F2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62E67"/>
    <w:multiLevelType w:val="multilevel"/>
    <w:tmpl w:val="AFE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C2102"/>
    <w:multiLevelType w:val="multilevel"/>
    <w:tmpl w:val="286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554B8"/>
    <w:multiLevelType w:val="multilevel"/>
    <w:tmpl w:val="994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E4EA4"/>
    <w:multiLevelType w:val="multilevel"/>
    <w:tmpl w:val="61E2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43373"/>
    <w:multiLevelType w:val="multilevel"/>
    <w:tmpl w:val="FC0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43803"/>
    <w:multiLevelType w:val="multilevel"/>
    <w:tmpl w:val="2BF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038E6"/>
    <w:multiLevelType w:val="multilevel"/>
    <w:tmpl w:val="43A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67255"/>
    <w:multiLevelType w:val="multilevel"/>
    <w:tmpl w:val="E94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32BBF"/>
    <w:multiLevelType w:val="multilevel"/>
    <w:tmpl w:val="CDC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D64E5"/>
    <w:multiLevelType w:val="multilevel"/>
    <w:tmpl w:val="001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F47FD"/>
    <w:multiLevelType w:val="multilevel"/>
    <w:tmpl w:val="E29A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B06E8"/>
    <w:multiLevelType w:val="multilevel"/>
    <w:tmpl w:val="38A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D3D5F"/>
    <w:multiLevelType w:val="multilevel"/>
    <w:tmpl w:val="624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C43DD"/>
    <w:multiLevelType w:val="multilevel"/>
    <w:tmpl w:val="55C8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F7323"/>
    <w:multiLevelType w:val="multilevel"/>
    <w:tmpl w:val="8C9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206D6"/>
    <w:multiLevelType w:val="multilevel"/>
    <w:tmpl w:val="F30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E5C72"/>
    <w:multiLevelType w:val="multilevel"/>
    <w:tmpl w:val="9F8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01601"/>
    <w:multiLevelType w:val="multilevel"/>
    <w:tmpl w:val="B50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F100E"/>
    <w:multiLevelType w:val="multilevel"/>
    <w:tmpl w:val="54D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
  </w:num>
  <w:num w:numId="4">
    <w:abstractNumId w:val="7"/>
  </w:num>
  <w:num w:numId="5">
    <w:abstractNumId w:val="8"/>
  </w:num>
  <w:num w:numId="6">
    <w:abstractNumId w:val="0"/>
  </w:num>
  <w:num w:numId="7">
    <w:abstractNumId w:val="11"/>
  </w:num>
  <w:num w:numId="8">
    <w:abstractNumId w:val="21"/>
  </w:num>
  <w:num w:numId="9">
    <w:abstractNumId w:val="16"/>
  </w:num>
  <w:num w:numId="10">
    <w:abstractNumId w:val="12"/>
  </w:num>
  <w:num w:numId="11">
    <w:abstractNumId w:val="6"/>
  </w:num>
  <w:num w:numId="12">
    <w:abstractNumId w:val="14"/>
  </w:num>
  <w:num w:numId="13">
    <w:abstractNumId w:val="22"/>
  </w:num>
  <w:num w:numId="14">
    <w:abstractNumId w:val="13"/>
  </w:num>
  <w:num w:numId="15">
    <w:abstractNumId w:val="15"/>
  </w:num>
  <w:num w:numId="16">
    <w:abstractNumId w:val="4"/>
  </w:num>
  <w:num w:numId="17">
    <w:abstractNumId w:val="18"/>
  </w:num>
  <w:num w:numId="18">
    <w:abstractNumId w:val="5"/>
  </w:num>
  <w:num w:numId="19">
    <w:abstractNumId w:val="2"/>
  </w:num>
  <w:num w:numId="20">
    <w:abstractNumId w:val="3"/>
  </w:num>
  <w:num w:numId="21">
    <w:abstractNumId w:val="10"/>
  </w:num>
  <w:num w:numId="22">
    <w:abstractNumId w:val="20"/>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U0MzYwMjUyNbc0NzJV0lEKTi0uzszPAykwqgUAUCfYeywAAAA="/>
  </w:docVars>
  <w:rsids>
    <w:rsidRoot w:val="00766257"/>
    <w:rsid w:val="00037921"/>
    <w:rsid w:val="000A733E"/>
    <w:rsid w:val="000C4ED1"/>
    <w:rsid w:val="001205A1"/>
    <w:rsid w:val="00142538"/>
    <w:rsid w:val="001461BC"/>
    <w:rsid w:val="00154D3B"/>
    <w:rsid w:val="001E3A4F"/>
    <w:rsid w:val="0024026C"/>
    <w:rsid w:val="002877E8"/>
    <w:rsid w:val="0029139A"/>
    <w:rsid w:val="002E7C4E"/>
    <w:rsid w:val="0031055C"/>
    <w:rsid w:val="00331102"/>
    <w:rsid w:val="00371EE1"/>
    <w:rsid w:val="003A6BDB"/>
    <w:rsid w:val="003A798E"/>
    <w:rsid w:val="003E254E"/>
    <w:rsid w:val="00425A99"/>
    <w:rsid w:val="00486693"/>
    <w:rsid w:val="004A7A00"/>
    <w:rsid w:val="00565183"/>
    <w:rsid w:val="005B2E2E"/>
    <w:rsid w:val="005E6B25"/>
    <w:rsid w:val="005F4F46"/>
    <w:rsid w:val="00611682"/>
    <w:rsid w:val="006C60E6"/>
    <w:rsid w:val="006F508F"/>
    <w:rsid w:val="00754EF8"/>
    <w:rsid w:val="00766257"/>
    <w:rsid w:val="007B0740"/>
    <w:rsid w:val="007C1BAB"/>
    <w:rsid w:val="007C3EAC"/>
    <w:rsid w:val="009C6907"/>
    <w:rsid w:val="00A15CF7"/>
    <w:rsid w:val="00A24793"/>
    <w:rsid w:val="00A6519C"/>
    <w:rsid w:val="00A81248"/>
    <w:rsid w:val="00B60A03"/>
    <w:rsid w:val="00B639A3"/>
    <w:rsid w:val="00B96A9A"/>
    <w:rsid w:val="00BB1A90"/>
    <w:rsid w:val="00BB371E"/>
    <w:rsid w:val="00C22D3F"/>
    <w:rsid w:val="00C325F7"/>
    <w:rsid w:val="00C32714"/>
    <w:rsid w:val="00C65FA6"/>
    <w:rsid w:val="00C66528"/>
    <w:rsid w:val="00C915F0"/>
    <w:rsid w:val="00D44B17"/>
    <w:rsid w:val="00D96702"/>
    <w:rsid w:val="00DD7253"/>
    <w:rsid w:val="00DF07B0"/>
    <w:rsid w:val="00EB288B"/>
    <w:rsid w:val="00EF1312"/>
    <w:rsid w:val="00FB65B8"/>
    <w:rsid w:val="00FB7667"/>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F41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766257"/>
    <w:pPr>
      <w:spacing w:before="100" w:beforeAutospacing="1" w:after="100" w:afterAutospacing="1"/>
    </w:pPr>
    <w:rPr>
      <w:rFonts w:ascii="Times New Roman" w:eastAsia="Times New Roman" w:hAnsi="Times New Roman" w:cs="Times New Roman"/>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86333">
      <w:bodyDiv w:val="1"/>
      <w:marLeft w:val="0"/>
      <w:marRight w:val="0"/>
      <w:marTop w:val="0"/>
      <w:marBottom w:val="0"/>
      <w:divBdr>
        <w:top w:val="none" w:sz="0" w:space="0" w:color="auto"/>
        <w:left w:val="none" w:sz="0" w:space="0" w:color="auto"/>
        <w:bottom w:val="none" w:sz="0" w:space="0" w:color="auto"/>
        <w:right w:val="none" w:sz="0" w:space="0" w:color="auto"/>
      </w:divBdr>
    </w:div>
    <w:div w:id="339351749">
      <w:bodyDiv w:val="1"/>
      <w:marLeft w:val="0"/>
      <w:marRight w:val="0"/>
      <w:marTop w:val="0"/>
      <w:marBottom w:val="0"/>
      <w:divBdr>
        <w:top w:val="none" w:sz="0" w:space="0" w:color="auto"/>
        <w:left w:val="none" w:sz="0" w:space="0" w:color="auto"/>
        <w:bottom w:val="none" w:sz="0" w:space="0" w:color="auto"/>
        <w:right w:val="none" w:sz="0" w:space="0" w:color="auto"/>
      </w:divBdr>
    </w:div>
    <w:div w:id="366223072">
      <w:bodyDiv w:val="1"/>
      <w:marLeft w:val="0"/>
      <w:marRight w:val="0"/>
      <w:marTop w:val="0"/>
      <w:marBottom w:val="0"/>
      <w:divBdr>
        <w:top w:val="none" w:sz="0" w:space="0" w:color="auto"/>
        <w:left w:val="none" w:sz="0" w:space="0" w:color="auto"/>
        <w:bottom w:val="none" w:sz="0" w:space="0" w:color="auto"/>
        <w:right w:val="none" w:sz="0" w:space="0" w:color="auto"/>
      </w:divBdr>
    </w:div>
    <w:div w:id="377895896">
      <w:bodyDiv w:val="1"/>
      <w:marLeft w:val="0"/>
      <w:marRight w:val="0"/>
      <w:marTop w:val="0"/>
      <w:marBottom w:val="0"/>
      <w:divBdr>
        <w:top w:val="none" w:sz="0" w:space="0" w:color="auto"/>
        <w:left w:val="none" w:sz="0" w:space="0" w:color="auto"/>
        <w:bottom w:val="none" w:sz="0" w:space="0" w:color="auto"/>
        <w:right w:val="none" w:sz="0" w:space="0" w:color="auto"/>
      </w:divBdr>
    </w:div>
    <w:div w:id="511725150">
      <w:bodyDiv w:val="1"/>
      <w:marLeft w:val="0"/>
      <w:marRight w:val="0"/>
      <w:marTop w:val="0"/>
      <w:marBottom w:val="0"/>
      <w:divBdr>
        <w:top w:val="none" w:sz="0" w:space="0" w:color="auto"/>
        <w:left w:val="none" w:sz="0" w:space="0" w:color="auto"/>
        <w:bottom w:val="none" w:sz="0" w:space="0" w:color="auto"/>
        <w:right w:val="none" w:sz="0" w:space="0" w:color="auto"/>
      </w:divBdr>
    </w:div>
    <w:div w:id="862743236">
      <w:bodyDiv w:val="1"/>
      <w:marLeft w:val="0"/>
      <w:marRight w:val="0"/>
      <w:marTop w:val="0"/>
      <w:marBottom w:val="0"/>
      <w:divBdr>
        <w:top w:val="none" w:sz="0" w:space="0" w:color="auto"/>
        <w:left w:val="none" w:sz="0" w:space="0" w:color="auto"/>
        <w:bottom w:val="none" w:sz="0" w:space="0" w:color="auto"/>
        <w:right w:val="none" w:sz="0" w:space="0" w:color="auto"/>
      </w:divBdr>
    </w:div>
    <w:div w:id="932476008">
      <w:bodyDiv w:val="1"/>
      <w:marLeft w:val="0"/>
      <w:marRight w:val="0"/>
      <w:marTop w:val="0"/>
      <w:marBottom w:val="0"/>
      <w:divBdr>
        <w:top w:val="none" w:sz="0" w:space="0" w:color="auto"/>
        <w:left w:val="none" w:sz="0" w:space="0" w:color="auto"/>
        <w:bottom w:val="none" w:sz="0" w:space="0" w:color="auto"/>
        <w:right w:val="none" w:sz="0" w:space="0" w:color="auto"/>
      </w:divBdr>
    </w:div>
    <w:div w:id="1090154734">
      <w:bodyDiv w:val="1"/>
      <w:marLeft w:val="0"/>
      <w:marRight w:val="0"/>
      <w:marTop w:val="0"/>
      <w:marBottom w:val="0"/>
      <w:divBdr>
        <w:top w:val="none" w:sz="0" w:space="0" w:color="auto"/>
        <w:left w:val="none" w:sz="0" w:space="0" w:color="auto"/>
        <w:bottom w:val="none" w:sz="0" w:space="0" w:color="auto"/>
        <w:right w:val="none" w:sz="0" w:space="0" w:color="auto"/>
      </w:divBdr>
    </w:div>
    <w:div w:id="1093630148">
      <w:bodyDiv w:val="1"/>
      <w:marLeft w:val="0"/>
      <w:marRight w:val="0"/>
      <w:marTop w:val="0"/>
      <w:marBottom w:val="0"/>
      <w:divBdr>
        <w:top w:val="none" w:sz="0" w:space="0" w:color="auto"/>
        <w:left w:val="none" w:sz="0" w:space="0" w:color="auto"/>
        <w:bottom w:val="none" w:sz="0" w:space="0" w:color="auto"/>
        <w:right w:val="none" w:sz="0" w:space="0" w:color="auto"/>
      </w:divBdr>
    </w:div>
    <w:div w:id="1225871636">
      <w:bodyDiv w:val="1"/>
      <w:marLeft w:val="0"/>
      <w:marRight w:val="0"/>
      <w:marTop w:val="0"/>
      <w:marBottom w:val="0"/>
      <w:divBdr>
        <w:top w:val="none" w:sz="0" w:space="0" w:color="auto"/>
        <w:left w:val="none" w:sz="0" w:space="0" w:color="auto"/>
        <w:bottom w:val="none" w:sz="0" w:space="0" w:color="auto"/>
        <w:right w:val="none" w:sz="0" w:space="0" w:color="auto"/>
      </w:divBdr>
    </w:div>
    <w:div w:id="1718234162">
      <w:bodyDiv w:val="1"/>
      <w:marLeft w:val="0"/>
      <w:marRight w:val="0"/>
      <w:marTop w:val="0"/>
      <w:marBottom w:val="0"/>
      <w:divBdr>
        <w:top w:val="none" w:sz="0" w:space="0" w:color="auto"/>
        <w:left w:val="none" w:sz="0" w:space="0" w:color="auto"/>
        <w:bottom w:val="none" w:sz="0" w:space="0" w:color="auto"/>
        <w:right w:val="none" w:sz="0" w:space="0" w:color="auto"/>
      </w:divBdr>
    </w:div>
    <w:div w:id="1748914882">
      <w:bodyDiv w:val="1"/>
      <w:marLeft w:val="0"/>
      <w:marRight w:val="0"/>
      <w:marTop w:val="0"/>
      <w:marBottom w:val="0"/>
      <w:divBdr>
        <w:top w:val="none" w:sz="0" w:space="0" w:color="auto"/>
        <w:left w:val="none" w:sz="0" w:space="0" w:color="auto"/>
        <w:bottom w:val="none" w:sz="0" w:space="0" w:color="auto"/>
        <w:right w:val="none" w:sz="0" w:space="0" w:color="auto"/>
      </w:divBdr>
    </w:div>
    <w:div w:id="1866670289">
      <w:bodyDiv w:val="1"/>
      <w:marLeft w:val="0"/>
      <w:marRight w:val="0"/>
      <w:marTop w:val="0"/>
      <w:marBottom w:val="0"/>
      <w:divBdr>
        <w:top w:val="none" w:sz="0" w:space="0" w:color="auto"/>
        <w:left w:val="none" w:sz="0" w:space="0" w:color="auto"/>
        <w:bottom w:val="none" w:sz="0" w:space="0" w:color="auto"/>
        <w:right w:val="none" w:sz="0" w:space="0" w:color="auto"/>
      </w:divBdr>
    </w:div>
    <w:div w:id="19863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AAFA-DDFE-477C-844D-294B1F48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18</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2021-12-28T11:03:00Z</dcterms:created>
  <dcterms:modified xsi:type="dcterms:W3CDTF">2021-12-29T08:08:00Z</dcterms:modified>
</cp:coreProperties>
</file>